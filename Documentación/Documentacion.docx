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9.jp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noProof/>
          <w:lang w:val="es-ES"/>
        </w:rPr>
        <w:id w:val="-1975434350"/>
        <w:docPartObj>
          <w:docPartGallery w:val="Cover Pages"/>
          <w:docPartUnique/>
        </w:docPartObj>
      </w:sdtPr>
      <w:sdtEndPr/>
      <w:sdtContent>
        <w:p w14:paraId="471E8688" w14:textId="553BE1A9" w:rsidR="00E80220" w:rsidRPr="00D5672C" w:rsidRDefault="00794A85">
          <w:pPr>
            <w:rPr>
              <w:noProof/>
              <w:lang w:val="es-ES"/>
            </w:rPr>
          </w:pPr>
          <w:r w:rsidRPr="00D5672C">
            <w:rPr>
              <w:b/>
              <w:bCs/>
              <w:noProof/>
              <w:lang w:val="nb-NO" w:eastAsia="nb-NO"/>
            </w:rPr>
            <mc:AlternateContent>
              <mc:Choice Requires="wps">
                <w:drawing>
                  <wp:anchor distT="0" distB="0" distL="114300" distR="114300" simplePos="0" relativeHeight="251674624" behindDoc="1" locked="0" layoutInCell="1" allowOverlap="0" wp14:anchorId="34997963" wp14:editId="7ED2A553">
                    <wp:simplePos x="0" y="0"/>
                    <mc:AlternateContent>
                      <mc:Choice Requires="wp14">
                        <wp:positionH relativeFrom="page">
                          <wp14:pctPosHOffset>5900</wp14:pctPosHOffset>
                        </wp:positionH>
                      </mc:Choice>
                      <mc:Fallback>
                        <wp:positionH relativeFrom="page">
                          <wp:posOffset>458470</wp:posOffset>
                        </wp:positionH>
                      </mc:Fallback>
                    </mc:AlternateContent>
                    <wp:positionV relativeFrom="margin">
                      <wp:align>top</wp:align>
                    </wp:positionV>
                    <wp:extent cx="5348177" cy="6687879"/>
                    <wp:effectExtent l="0" t="0" r="3810" b="0"/>
                    <wp:wrapNone/>
                    <wp:docPr id="14" name="Cuadro de texto 14" descr="Report 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48177" cy="66878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noProof/>
                                    <w:sz w:val="144"/>
                                    <w:lang w:val="es-ES"/>
                                  </w:rPr>
                                  <w:alias w:val="Título"/>
                                  <w:tag w:val=""/>
                                  <w:id w:val="2115015981"/>
                                  <w:placeholder>
                                    <w:docPart w:val="E3C0881568FB4CDB92DD2755F2B291B9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46DEA8F" w14:textId="77777777" w:rsidR="00296D6A" w:rsidRPr="00D16A7B" w:rsidRDefault="00296D6A" w:rsidP="00D16A7B">
                                    <w:pPr>
                                      <w:pStyle w:val="Ttulo"/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B</w:t>
                                    </w:r>
                                    <w:r w:rsidRPr="00D16A7B"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alanc</w:t>
                                    </w:r>
                                    <w:r w:rsidR="005431D2"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í</w:t>
                                    </w:r>
                                    <w:r w:rsidRPr="00D16A7B">
                                      <w:rPr>
                                        <w:noProof/>
                                        <w:sz w:val="144"/>
                                        <w:lang w:val="es-ES"/>
                                      </w:rPr>
                                      <w:t>n basado en arduino</w:t>
                                    </w:r>
                                  </w:p>
                                </w:sdtContent>
                              </w:sdt>
                              <w:p w14:paraId="77CC2D03" w14:textId="77777777" w:rsidR="00296D6A" w:rsidRPr="002C33CF" w:rsidRDefault="00296D6A" w:rsidP="005060E6">
                                <w:pPr>
                                  <w:pStyle w:val="Subttulo"/>
                                  <w:ind w:left="144" w:right="720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  <w:lang w:val="es-ES"/>
                                  </w:rPr>
                                  <w:t>Regulación automática</w:t>
                                </w:r>
                                <w:r w:rsidRPr="002C33CF"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color w:val="auto"/>
                                    </w:rPr>
                                    <w:alias w:val="Fecha"/>
                                    <w:tag w:val="Fecha"/>
                                    <w:id w:val="1417830956"/>
                                    <w:placeholder>
                                      <w:docPart w:val="753DCD198051477889419E18B5E3225F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1-30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auto"/>
                                        <w:lang w:val="es-ES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  <w:p w14:paraId="6EE7CDB7" w14:textId="77777777" w:rsidR="00296D6A" w:rsidRPr="00D5672C" w:rsidRDefault="00296D6A" w:rsidP="005060E6">
                                <w:pPr>
                                  <w:pStyle w:val="Descripcinbreve"/>
                                  <w:spacing w:after="600"/>
                                  <w:rPr>
                                    <w:noProof/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  <w:lang w:val="es-ES"/>
                                  </w:rPr>
                                  <w:t>Diseño y control de un sistema de balanc</w:t>
                                </w:r>
                                <w:r w:rsidR="000D28EC">
                                  <w:rPr>
                                    <w:noProof/>
                                    <w:lang w:val="es-ES"/>
                                  </w:rPr>
                                  <w:t>í</w:t>
                                </w:r>
                                <w:r>
                                  <w:rPr>
                                    <w:noProof/>
                                    <w:lang w:val="es-ES"/>
                                  </w:rPr>
                                  <w:t>n basado en Arduino con un motor BLDC y un potenci</w:t>
                                </w:r>
                                <w:r w:rsidR="00295F65">
                                  <w:rPr>
                                    <w:noProof/>
                                    <w:lang w:val="es-ES"/>
                                  </w:rPr>
                                  <w:t>ó</w:t>
                                </w:r>
                                <w:r>
                                  <w:rPr>
                                    <w:noProof/>
                                    <w:lang w:val="es-ES"/>
                                  </w:rPr>
                                  <w:t>metro como sensor.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75000</wp14:pctHeight>
                    </wp14:sizeRelV>
                  </wp:anchor>
                </w:drawing>
              </mc:Choice>
              <mc:Fallback>
                <w:pict>
                  <v:shapetype w14:anchorId="3499796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" o:spid="_x0000_s1026" type="#_x0000_t202" alt="Report title" style="position:absolute;margin-left:0;margin-top:0;width:421.1pt;height:526.6pt;z-index:-251641856;visibility:visible;mso-wrap-style:square;mso-width-percent:1000;mso-height-percent:750;mso-left-percent:59;mso-wrap-distance-left:9pt;mso-wrap-distance-top:0;mso-wrap-distance-right:9pt;mso-wrap-distance-bottom:0;mso-position-horizontal-relative:page;mso-position-vertical:top;mso-position-vertical-relative:margin;mso-width-percent:1000;mso-height-percent:750;mso-left-percent:59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noProof/>
                              <w:sz w:val="144"/>
                              <w:lang w:val="es-ES"/>
                            </w:rPr>
                            <w:alias w:val="Título"/>
                            <w:tag w:val=""/>
                            <w:id w:val="2115015981"/>
                            <w:placeholder>
                              <w:docPart w:val="E3C0881568FB4CDB92DD2755F2B291B9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46DEA8F" w14:textId="77777777" w:rsidR="00296D6A" w:rsidRPr="00D16A7B" w:rsidRDefault="00296D6A" w:rsidP="00D16A7B">
                              <w:pPr>
                                <w:pStyle w:val="Ttulo"/>
                                <w:rPr>
                                  <w:noProof/>
                                  <w:sz w:val="144"/>
                                  <w:lang w:val="es-ES"/>
                                </w:rPr>
                              </w:pPr>
                              <w:r>
                                <w:rPr>
                                  <w:noProof/>
                                  <w:sz w:val="144"/>
                                  <w:lang w:val="es-ES"/>
                                </w:rPr>
                                <w:t>B</w:t>
                              </w:r>
                              <w:r w:rsidRPr="00D16A7B">
                                <w:rPr>
                                  <w:noProof/>
                                  <w:sz w:val="144"/>
                                  <w:lang w:val="es-ES"/>
                                </w:rPr>
                                <w:t>alanc</w:t>
                              </w:r>
                              <w:r w:rsidR="005431D2">
                                <w:rPr>
                                  <w:noProof/>
                                  <w:sz w:val="144"/>
                                  <w:lang w:val="es-ES"/>
                                </w:rPr>
                                <w:t>í</w:t>
                              </w:r>
                              <w:r w:rsidRPr="00D16A7B">
                                <w:rPr>
                                  <w:noProof/>
                                  <w:sz w:val="144"/>
                                  <w:lang w:val="es-ES"/>
                                </w:rPr>
                                <w:t>n basado en arduino</w:t>
                              </w:r>
                            </w:p>
                          </w:sdtContent>
                        </w:sdt>
                        <w:p w14:paraId="77CC2D03" w14:textId="77777777" w:rsidR="00296D6A" w:rsidRPr="002C33CF" w:rsidRDefault="00296D6A" w:rsidP="005060E6">
                          <w:pPr>
                            <w:pStyle w:val="Subttulo"/>
                            <w:ind w:left="144" w:right="720"/>
                            <w:rPr>
                              <w:lang w:val="es-ES"/>
                            </w:rPr>
                          </w:pPr>
                          <w:r>
                            <w:rPr>
                              <w:noProof/>
                              <w:lang w:val="es-ES"/>
                            </w:rPr>
                            <w:t>Regulación automática</w:t>
                          </w:r>
                          <w:r w:rsidRPr="002C33CF">
                            <w:rPr>
                              <w:lang w:val="es-ES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color w:val="auto"/>
                              </w:rPr>
                              <w:alias w:val="Fecha"/>
                              <w:tag w:val="Fecha"/>
                              <w:id w:val="1417830956"/>
                              <w:placeholder>
                                <w:docPart w:val="753DCD198051477889419E18B5E3225F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1-30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rPr>
                                  <w:color w:val="auto"/>
                                  <w:lang w:val="es-ES"/>
                                </w:rPr>
                                <w:t>2019</w:t>
                              </w:r>
                            </w:sdtContent>
                          </w:sdt>
                        </w:p>
                        <w:p w14:paraId="6EE7CDB7" w14:textId="77777777" w:rsidR="00296D6A" w:rsidRPr="00D5672C" w:rsidRDefault="00296D6A" w:rsidP="005060E6">
                          <w:pPr>
                            <w:pStyle w:val="Descripcinbreve"/>
                            <w:spacing w:after="600"/>
                            <w:rPr>
                              <w:noProof/>
                              <w:lang w:val="es-ES"/>
                            </w:rPr>
                          </w:pPr>
                          <w:r>
                            <w:rPr>
                              <w:noProof/>
                              <w:lang w:val="es-ES"/>
                            </w:rPr>
                            <w:t>Diseño y control de un sistema de balanc</w:t>
                          </w:r>
                          <w:r w:rsidR="000D28EC">
                            <w:rPr>
                              <w:noProof/>
                              <w:lang w:val="es-ES"/>
                            </w:rPr>
                            <w:t>í</w:t>
                          </w:r>
                          <w:r>
                            <w:rPr>
                              <w:noProof/>
                              <w:lang w:val="es-ES"/>
                            </w:rPr>
                            <w:t>n basado en Arduino con un motor BLDC y un potenci</w:t>
                          </w:r>
                          <w:r w:rsidR="00295F65">
                            <w:rPr>
                              <w:noProof/>
                              <w:lang w:val="es-ES"/>
                            </w:rPr>
                            <w:t>ó</w:t>
                          </w:r>
                          <w:r>
                            <w:rPr>
                              <w:noProof/>
                              <w:lang w:val="es-ES"/>
                            </w:rPr>
                            <w:t>metro como sensor.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D5672C">
            <w:rPr>
              <w:b/>
              <w:bCs/>
              <w:noProof/>
              <w:lang w:val="nb-NO" w:eastAsia="nb-NO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0" wp14:anchorId="0C37FDB8" wp14:editId="5B0D249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858000" cy="1775460"/>
                    <wp:effectExtent l="0" t="0" r="0" b="7620"/>
                    <wp:wrapSquare wrapText="bothSides"/>
                    <wp:docPr id="15" name="Cuadro de texto 15" descr="contact inf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7754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3202AA" w14:textId="77777777" w:rsidR="00296D6A" w:rsidRPr="00D5672C" w:rsidRDefault="00152DB8">
                                <w:pPr>
                                  <w:pStyle w:val="Organizacin"/>
                                  <w:rPr>
                                    <w:noProof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Compañía"/>
                                    <w:tag w:val=""/>
                                    <w:id w:val="173535018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96D6A">
                                      <w:rPr>
                                        <w:noProof/>
                                        <w:lang w:val="es-ES"/>
                                      </w:rPr>
                                      <w:t>Antonio Arco Torres</w:t>
                                    </w:r>
                                  </w:sdtContent>
                                </w:sdt>
                              </w:p>
                              <w:tbl>
                                <w:tblPr>
                                  <w:tblW w:w="5000" w:type="pct"/>
                                  <w:jc w:val="right"/>
                                  <w:tblBorders>
                                    <w:top w:val="single" w:sz="8" w:space="0" w:color="000000" w:themeColor="text1"/>
                                  </w:tblBorders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596"/>
                                  <w:gridCol w:w="3597"/>
                                  <w:gridCol w:w="3597"/>
                                </w:tblGrid>
                                <w:tr w:rsidR="00296D6A" w:rsidRPr="00D5672C" w14:paraId="36EB292D" w14:textId="77777777">
                                  <w:trPr>
                                    <w:trHeight w:hRule="exact" w:val="144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</w:tcPr>
                                    <w:p w14:paraId="6F9D141D" w14:textId="77777777" w:rsidR="00296D6A" w:rsidRPr="00D5672C" w:rsidRDefault="00296D6A">
                                      <w:pPr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78198D00" w14:textId="77777777" w:rsidR="00296D6A" w:rsidRPr="00D5672C" w:rsidRDefault="00296D6A">
                                      <w:pPr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07432B92" w14:textId="77777777" w:rsidR="00296D6A" w:rsidRPr="00D5672C" w:rsidRDefault="00296D6A">
                                      <w:pPr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  <w:tr w:rsidR="00296D6A" w:rsidRPr="00D5672C" w14:paraId="5DCDEF02" w14:textId="77777777">
                                  <w:trPr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76977278" w14:textId="77777777" w:rsidR="00296D6A" w:rsidRPr="00D16A7B" w:rsidRDefault="00296D6A" w:rsidP="00D16A7B">
                                      <w:pPr>
                                        <w:pStyle w:val="Piedepgina"/>
                                        <w:ind w:left="0"/>
                                        <w:rPr>
                                          <w:noProof/>
                                        </w:rPr>
                                      </w:pPr>
                                      <w:r w:rsidRPr="00D16A7B">
                                        <w:rPr>
                                          <w:noProof/>
                                        </w:rPr>
                                        <w:t>Email: antonio.arco.torres@alumnos.</w:t>
                                      </w:r>
                                      <w:r>
                                        <w:rPr>
                                          <w:noProof/>
                                        </w:rPr>
                                        <w:t>upm.es</w:t>
                                      </w:r>
                                      <w:r w:rsidRPr="00D16A7B">
                                        <w:rPr>
                                          <w:noProof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noProof/>
                                        <w:lang w:val="es-ES"/>
                                      </w:rPr>
                                      <w:alias w:val="Dirección"/>
                                      <w:tag w:val=""/>
                                      <w:id w:val="-197652353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667" w:type="pct"/>
                                          <w:tcMar>
                                            <w:bottom w:w="144" w:type="dxa"/>
                                          </w:tcMar>
                                        </w:tcPr>
                                        <w:p w14:paraId="2B0F5E9B" w14:textId="77777777" w:rsidR="00296D6A" w:rsidRPr="00D5672C" w:rsidRDefault="00296D6A">
                                          <w:pPr>
                                            <w:pStyle w:val="Piedepgina"/>
                                            <w:rPr>
                                              <w:noProof/>
                                              <w:lang w:val="es-ES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  <w:lang w:val="es-ES"/>
                                            </w:rPr>
                                            <w:t xml:space="preserve">     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17E2406A" w14:textId="10DF321D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  <w:bookmarkStart w:id="0" w:name="_GoBack"/>
                                      <w:bookmarkEnd w:id="0"/>
                                    </w:p>
                                  </w:tc>
                                </w:tr>
                                <w:tr w:rsidR="00296D6A" w:rsidRPr="00D5672C" w14:paraId="09D162AE" w14:textId="77777777">
                                  <w:trPr>
                                    <w:trHeight w:hRule="exact" w:val="86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shd w:val="clear" w:color="auto" w:fill="000000" w:themeFill="text1"/>
                                    </w:tcPr>
                                    <w:p w14:paraId="40570B06" w14:textId="77777777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664EC336" w14:textId="77777777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76A3ED3E" w14:textId="77777777" w:rsidR="00296D6A" w:rsidRPr="00D5672C" w:rsidRDefault="00296D6A">
                                      <w:pPr>
                                        <w:pStyle w:val="Piedepgina"/>
                                        <w:rPr>
                                          <w:noProof/>
                                          <w:lang w:val="es-ES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0C36A21" w14:textId="77777777" w:rsidR="00296D6A" w:rsidRPr="00D5672C" w:rsidRDefault="00296D6A">
                                <w:pPr>
                                  <w:pStyle w:val="Sinespaciado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128200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C37FDB8" id="Cuadro de texto 15" o:spid="_x0000_s1027" type="#_x0000_t202" alt="contact info" style="position:absolute;margin-left:0;margin-top:0;width:540pt;height:139.8pt;z-index:251675648;visibility:visible;mso-wrap-style:square;mso-width-percent:1282;mso-height-percent:200;mso-wrap-distance-left:9pt;mso-wrap-distance-top:0;mso-wrap-distance-right:9pt;mso-wrap-distance-bottom:0;mso-position-horizontal:center;mso-position-horizontal-relative:page;mso-position-vertical:bottom;mso-position-vertical-relative:margin;mso-width-percent:1282;mso-height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" o:allowoverlap="f" filled="f" stroked="f" strokeweight=".5pt">
                    <v:textbox inset="0,0,0,0">
                      <w:txbxContent>
                        <w:p w14:paraId="4E3202AA" w14:textId="77777777" w:rsidR="00296D6A" w:rsidRPr="00D5672C" w:rsidRDefault="00152DB8">
                          <w:pPr>
                            <w:pStyle w:val="Organizacin"/>
                            <w:rPr>
                              <w:noProof/>
                              <w:lang w:val="es-ES"/>
                            </w:rPr>
                          </w:pPr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Compañía"/>
                              <w:tag w:val=""/>
                              <w:id w:val="173535018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96D6A">
                                <w:rPr>
                                  <w:noProof/>
                                  <w:lang w:val="es-ES"/>
                                </w:rPr>
                                <w:t>Antonio Arco Torres</w:t>
                              </w:r>
                            </w:sdtContent>
                          </w:sdt>
                        </w:p>
                        <w:tbl>
                          <w:tblPr>
                            <w:tblW w:w="5000" w:type="pct"/>
                            <w:jc w:val="right"/>
                            <w:tblBorders>
                              <w:top w:val="single" w:sz="8" w:space="0" w:color="000000" w:themeColor="text1"/>
                            </w:tblBorders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3596"/>
                            <w:gridCol w:w="3597"/>
                            <w:gridCol w:w="3597"/>
                          </w:tblGrid>
                          <w:tr w:rsidR="00296D6A" w:rsidRPr="00D5672C" w14:paraId="36EB292D" w14:textId="77777777">
                            <w:trPr>
                              <w:trHeight w:hRule="exact" w:val="144"/>
                              <w:jc w:val="right"/>
                            </w:trPr>
                            <w:tc>
                              <w:tcPr>
                                <w:tcW w:w="1666" w:type="pct"/>
                              </w:tcPr>
                              <w:p w14:paraId="6F9D141D" w14:textId="77777777" w:rsidR="00296D6A" w:rsidRPr="00D5672C" w:rsidRDefault="00296D6A">
                                <w:pPr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</w:tcPr>
                              <w:p w14:paraId="78198D00" w14:textId="77777777" w:rsidR="00296D6A" w:rsidRPr="00D5672C" w:rsidRDefault="00296D6A">
                                <w:pPr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</w:tcPr>
                              <w:p w14:paraId="07432B92" w14:textId="77777777" w:rsidR="00296D6A" w:rsidRPr="00D5672C" w:rsidRDefault="00296D6A">
                                <w:pPr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</w:tr>
                          <w:tr w:rsidR="00296D6A" w:rsidRPr="00D5672C" w14:paraId="5DCDEF02" w14:textId="77777777">
                            <w:trPr>
                              <w:jc w:val="right"/>
                            </w:trPr>
                            <w:tc>
                              <w:tcPr>
                                <w:tcW w:w="1666" w:type="pct"/>
                                <w:tcMar>
                                  <w:bottom w:w="144" w:type="dxa"/>
                                </w:tcMar>
                              </w:tcPr>
                              <w:p w14:paraId="76977278" w14:textId="77777777" w:rsidR="00296D6A" w:rsidRPr="00D16A7B" w:rsidRDefault="00296D6A" w:rsidP="00D16A7B">
                                <w:pPr>
                                  <w:pStyle w:val="Piedepgina"/>
                                  <w:ind w:left="0"/>
                                  <w:rPr>
                                    <w:noProof/>
                                  </w:rPr>
                                </w:pPr>
                                <w:r w:rsidRPr="00D16A7B">
                                  <w:rPr>
                                    <w:noProof/>
                                  </w:rPr>
                                  <w:t>Email: antonio.arco.torres@alumnos.</w:t>
                                </w:r>
                                <w:r>
                                  <w:rPr>
                                    <w:noProof/>
                                  </w:rPr>
                                  <w:t>upm.es</w:t>
                                </w:r>
                                <w:r w:rsidRPr="00D16A7B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</w:tc>
                            <w:sdt>
                              <w:sdtPr>
                                <w:rPr>
                                  <w:noProof/>
                                  <w:lang w:val="es-ES"/>
                                </w:rPr>
                                <w:alias w:val="Dirección"/>
                                <w:tag w:val=""/>
                                <w:id w:val="-197652353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667" w:type="pct"/>
                                    <w:tcMar>
                                      <w:bottom w:w="144" w:type="dxa"/>
                                    </w:tcMar>
                                  </w:tcPr>
                                  <w:p w14:paraId="2B0F5E9B" w14:textId="77777777" w:rsidR="00296D6A" w:rsidRPr="00D5672C" w:rsidRDefault="00296D6A">
                                    <w:pPr>
                                      <w:pStyle w:val="Piedepgina"/>
                                      <w:rPr>
                                        <w:noProof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lang w:val="es-ES"/>
                                      </w:rPr>
                                      <w:t xml:space="preserve">     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p w14:paraId="17E2406A" w14:textId="10DF321D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  <w:bookmarkStart w:id="1" w:name="_GoBack"/>
                                <w:bookmarkEnd w:id="1"/>
                              </w:p>
                            </w:tc>
                          </w:tr>
                          <w:tr w:rsidR="00296D6A" w:rsidRPr="00D5672C" w14:paraId="09D162AE" w14:textId="77777777">
                            <w:trPr>
                              <w:trHeight w:hRule="exact" w:val="86"/>
                              <w:jc w:val="right"/>
                            </w:trPr>
                            <w:tc>
                              <w:tcPr>
                                <w:tcW w:w="1666" w:type="pct"/>
                                <w:shd w:val="clear" w:color="auto" w:fill="000000" w:themeFill="text1"/>
                              </w:tcPr>
                              <w:p w14:paraId="40570B06" w14:textId="77777777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664EC336" w14:textId="77777777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76A3ED3E" w14:textId="77777777" w:rsidR="00296D6A" w:rsidRPr="00D5672C" w:rsidRDefault="00296D6A">
                                <w:pPr>
                                  <w:pStyle w:val="Piedepgina"/>
                                  <w:rPr>
                                    <w:noProof/>
                                    <w:lang w:val="es-ES"/>
                                  </w:rPr>
                                </w:pPr>
                              </w:p>
                            </w:tc>
                          </w:tr>
                        </w:tbl>
                        <w:p w14:paraId="40C36A21" w14:textId="77777777" w:rsidR="00296D6A" w:rsidRPr="00D5672C" w:rsidRDefault="00296D6A">
                          <w:pPr>
                            <w:pStyle w:val="Sinespaciado"/>
                            <w:rPr>
                              <w:noProof/>
                              <w:lang w:val="es-ES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</w:p>
        <w:p w14:paraId="791BF12F" w14:textId="77777777" w:rsidR="00E80220" w:rsidRPr="00D5672C" w:rsidRDefault="00794A85">
          <w:pPr>
            <w:rPr>
              <w:b/>
              <w:bCs/>
              <w:noProof/>
              <w:lang w:val="es-ES"/>
            </w:rPr>
          </w:pPr>
          <w:r w:rsidRPr="00D5672C">
            <w:rPr>
              <w:noProof/>
              <w:lang w:val="es-E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kern w:val="0"/>
          <w:sz w:val="20"/>
          <w:lang w:val="es-ES"/>
        </w:rPr>
        <w:id w:val="-81394063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00099DA" w14:textId="77777777" w:rsidR="00167B8E" w:rsidRDefault="00167B8E">
          <w:pPr>
            <w:pStyle w:val="TtuloTDC"/>
          </w:pPr>
          <w:r>
            <w:rPr>
              <w:lang w:val="es-ES"/>
            </w:rPr>
            <w:t>Contenido</w:t>
          </w:r>
        </w:p>
        <w:p w14:paraId="721B0ABF" w14:textId="77777777" w:rsidR="00295F65" w:rsidRDefault="00167B8E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485892" w:history="1">
            <w:r w:rsidR="00295F65" w:rsidRPr="003B4790">
              <w:rPr>
                <w:rStyle w:val="Hipervnculo"/>
                <w:noProof/>
                <w:lang w:val="es-ES"/>
              </w:rPr>
              <w:t>Resumen y objetivos.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_Toc536485892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12783754" w14:textId="77777777" w:rsidR="00295F65" w:rsidRDefault="00152DB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3" w:history="1">
            <w:r w:rsidR="00295F65" w:rsidRPr="003B4790">
              <w:rPr>
                <w:rStyle w:val="Hipervnculo"/>
                <w:noProof/>
                <w:lang w:val="es-ES"/>
              </w:rPr>
              <w:t>Maqueta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_Toc536485893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8EF4166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4" w:history="1">
            <w:r w:rsidR="00295F65" w:rsidRPr="003B4790">
              <w:rPr>
                <w:rStyle w:val="Hipervnculo"/>
                <w:noProof/>
                <w:lang w:val="es-ES"/>
              </w:rPr>
              <w:t>Lista de materiales: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_Toc536485894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7DAC9C26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5" w:history="1">
            <w:r w:rsidR="00295F65" w:rsidRPr="003B4790">
              <w:rPr>
                <w:rStyle w:val="Hipervnculo"/>
                <w:noProof/>
                <w:lang w:val="es-ES"/>
              </w:rPr>
              <w:t>Funcionamiento.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_Toc536485895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61EF638D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6" w:history="1">
            <w:r w:rsidR="00295F65" w:rsidRPr="003B4790">
              <w:rPr>
                <w:rStyle w:val="Hipervnculo"/>
                <w:noProof/>
                <w:lang w:val="es-ES"/>
              </w:rPr>
              <w:t>Desglose de las piezas impresas.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_Toc536485896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4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7CAFAE7" w14:textId="77777777" w:rsidR="00295F65" w:rsidRDefault="00152DB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7" w:history="1">
            <w:r w:rsidR="00295F65" w:rsidRPr="003B4790">
              <w:rPr>
                <w:rStyle w:val="Hipervnculo"/>
                <w:noProof/>
                <w:lang w:val="es-ES"/>
              </w:rPr>
              <w:t>Modelado del sistema.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_Toc536485897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5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0108523A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8" w:history="1">
            <w:r w:rsidR="00295F65" w:rsidRPr="003B4790">
              <w:rPr>
                <w:rStyle w:val="Hipervnculo"/>
                <w:noProof/>
                <w:lang w:val="es-ES"/>
              </w:rPr>
              <w:t>Respuesta al escalón.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_Toc536485898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5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7473A89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899" w:history="1">
            <w:r w:rsidR="00295F65" w:rsidRPr="003B4790">
              <w:rPr>
                <w:rStyle w:val="Hipervnculo"/>
                <w:noProof/>
                <w:lang w:val="es-ES" w:eastAsia="es-ES"/>
              </w:rPr>
              <w:t>Resultados experimentales.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_Toc536485899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6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429D6DD7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0" w:history="1">
            <w:r w:rsidR="00295F65" w:rsidRPr="003B4790">
              <w:rPr>
                <w:rStyle w:val="Hipervnculo"/>
                <w:noProof/>
                <w:lang w:val="es-ES" w:eastAsia="es-ES"/>
              </w:rPr>
              <w:t>Cálculos matemáticos.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_Toc536485900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7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C8BAEC4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1" w:history="1">
            <w:r w:rsidR="00295F65" w:rsidRPr="003B4790">
              <w:rPr>
                <w:rStyle w:val="Hipervnculo"/>
                <w:noProof/>
                <w:lang w:val="es-ES" w:eastAsia="es-ES"/>
              </w:rPr>
              <w:t>Comprobación Teórica.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_Toc536485901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8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05BC70FF" w14:textId="77777777" w:rsidR="00295F65" w:rsidRDefault="00152DB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2" w:history="1">
            <w:r w:rsidR="00295F65" w:rsidRPr="003B4790">
              <w:rPr>
                <w:rStyle w:val="Hipervnculo"/>
                <w:noProof/>
                <w:lang w:val="es-ES"/>
              </w:rPr>
              <w:t>Control del sistema.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_Toc536485902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10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947874F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3" w:history="1">
            <w:r w:rsidR="00295F65" w:rsidRPr="003B4790">
              <w:rPr>
                <w:rStyle w:val="Hipervnculo"/>
                <w:noProof/>
                <w:lang w:val="es-ES"/>
              </w:rPr>
              <w:t>Modelado en simulink.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_Toc536485903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10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81E9CAB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4" w:history="1">
            <w:r w:rsidR="00295F65" w:rsidRPr="003B4790">
              <w:rPr>
                <w:rStyle w:val="Hipervnculo"/>
                <w:noProof/>
                <w:lang w:val="es-ES"/>
              </w:rPr>
              <w:t>Programa de control.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_Toc536485904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11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096D2417" w14:textId="77777777" w:rsidR="00295F65" w:rsidRDefault="00152DB8">
          <w:pPr>
            <w:pStyle w:val="TDC3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5" w:history="1">
            <w:r w:rsidR="00295F65" w:rsidRPr="003B4790">
              <w:rPr>
                <w:rStyle w:val="Hipervnculo"/>
                <w:noProof/>
                <w:lang w:val="es-ES"/>
              </w:rPr>
              <w:t>Resultados experimentales.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_Toc536485905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13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3B0E4346" w14:textId="77777777" w:rsidR="00295F65" w:rsidRDefault="00152DB8">
          <w:pPr>
            <w:pStyle w:val="TDC2"/>
            <w:tabs>
              <w:tab w:val="right" w:leader="dot" w:pos="8414"/>
            </w:tabs>
            <w:rPr>
              <w:noProof/>
              <w:lang w:val="es-ES" w:eastAsia="es-ES"/>
            </w:rPr>
          </w:pPr>
          <w:hyperlink w:anchor="_Toc536485906" w:history="1">
            <w:r w:rsidR="00295F65" w:rsidRPr="003B4790">
              <w:rPr>
                <w:rStyle w:val="Hipervnculo"/>
                <w:noProof/>
                <w:lang w:val="es-ES"/>
              </w:rPr>
              <w:t>Conclusiones.</w:t>
            </w:r>
            <w:r w:rsidR="00295F65">
              <w:rPr>
                <w:noProof/>
                <w:webHidden/>
              </w:rPr>
              <w:tab/>
            </w:r>
            <w:r w:rsidR="00295F65">
              <w:rPr>
                <w:noProof/>
                <w:webHidden/>
              </w:rPr>
              <w:fldChar w:fldCharType="begin"/>
            </w:r>
            <w:r w:rsidR="00295F65">
              <w:rPr>
                <w:noProof/>
                <w:webHidden/>
              </w:rPr>
              <w:instrText xml:space="preserve"> PAGEREF _Toc536485906 \h </w:instrText>
            </w:r>
            <w:r w:rsidR="00295F65">
              <w:rPr>
                <w:noProof/>
                <w:webHidden/>
              </w:rPr>
            </w:r>
            <w:r w:rsidR="00295F65">
              <w:rPr>
                <w:noProof/>
                <w:webHidden/>
              </w:rPr>
              <w:fldChar w:fldCharType="separate"/>
            </w:r>
            <w:r w:rsidR="00295F65">
              <w:rPr>
                <w:noProof/>
                <w:webHidden/>
              </w:rPr>
              <w:t>14</w:t>
            </w:r>
            <w:r w:rsidR="00295F65">
              <w:rPr>
                <w:noProof/>
                <w:webHidden/>
              </w:rPr>
              <w:fldChar w:fldCharType="end"/>
            </w:r>
          </w:hyperlink>
        </w:p>
        <w:p w14:paraId="2D37A1C2" w14:textId="77777777" w:rsidR="00167B8E" w:rsidRDefault="00167B8E">
          <w:r>
            <w:rPr>
              <w:b/>
              <w:bCs/>
            </w:rPr>
            <w:fldChar w:fldCharType="end"/>
          </w:r>
        </w:p>
      </w:sdtContent>
    </w:sdt>
    <w:p w14:paraId="4A455456" w14:textId="77777777" w:rsidR="00167B8E" w:rsidRDefault="00167B8E" w:rsidP="00167B8E">
      <w:pPr>
        <w:pStyle w:val="Ttulo2"/>
        <w:rPr>
          <w:noProof/>
          <w:lang w:val="es-ES"/>
        </w:rPr>
      </w:pPr>
    </w:p>
    <w:p w14:paraId="60C13E4F" w14:textId="77777777" w:rsidR="00167B8E" w:rsidRDefault="00167B8E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  <w:sz w:val="28"/>
          <w:lang w:val="es-ES"/>
        </w:rPr>
      </w:pPr>
      <w:r>
        <w:rPr>
          <w:noProof/>
          <w:lang w:val="es-ES"/>
        </w:rPr>
        <w:br w:type="page"/>
      </w:r>
    </w:p>
    <w:p w14:paraId="70803915" w14:textId="77777777" w:rsidR="007D6990" w:rsidRDefault="00794A85" w:rsidP="008D41EF">
      <w:pPr>
        <w:pStyle w:val="Ttulo2"/>
        <w:jc w:val="both"/>
        <w:rPr>
          <w:noProof/>
          <w:lang w:val="es-ES"/>
        </w:rPr>
      </w:pPr>
      <w:bookmarkStart w:id="2" w:name="_Toc536485892"/>
      <w:r w:rsidRPr="00D5672C">
        <w:rPr>
          <w:noProof/>
          <w:lang w:val="nb-NO" w:eastAsia="nb-NO"/>
        </w:rPr>
        <w:lastRenderedPageBreak/>
        <mc:AlternateContent>
          <mc:Choice Requires="wps">
            <w:drawing>
              <wp:anchor distT="0" distB="2743200" distL="182880" distR="182880" simplePos="0" relativeHeight="251659264" behindDoc="0" locked="0" layoutInCell="1" allowOverlap="1" wp14:anchorId="6955B5EA" wp14:editId="1830C361">
                <wp:simplePos x="0" y="0"/>
                <mc:AlternateContent>
                  <mc:Choice Requires="wp14">
                    <wp:positionH relativeFrom="page">
                      <wp14:pctPosHOffset>5900</wp14:pctPosHOffset>
                    </wp:positionH>
                  </mc:Choice>
                  <mc:Fallback>
                    <wp:positionH relativeFrom="page">
                      <wp:posOffset>458470</wp:posOffset>
                    </wp:positionH>
                  </mc:Fallback>
                </mc:AlternateContent>
                <wp:positionV relativeFrom="margin">
                  <wp:align>top</wp:align>
                </wp:positionV>
                <wp:extent cx="1247775" cy="2304288"/>
                <wp:effectExtent l="0" t="0" r="0" b="0"/>
                <wp:wrapSquare wrapText="largest"/>
                <wp:docPr id="5" name="Cuadro de texto  5" descr="Sideb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3042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97892" w14:textId="77777777" w:rsidR="00296D6A" w:rsidRPr="00EA1B03" w:rsidRDefault="008D41EF">
                            <w:pPr>
                              <w:pStyle w:val="Cita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0" rIns="4572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25000</wp14:pctWidth>
                </wp14:sizeRelH>
                <wp14:sizeRelV relativeFrom="margin">
                  <wp14:pctHeight>95000</wp14:pctHeight>
                </wp14:sizeRelV>
              </wp:anchor>
            </w:drawing>
          </mc:Choice>
          <mc:Fallback>
            <w:pict>
              <v:shape w14:anchorId="6955B5EA" id="Cuadro de texto  5" o:spid="_x0000_s1028" type="#_x0000_t202" alt="Sidebar" style="position:absolute;left:0;text-align:left;margin-left:0;margin-top:0;width:98.25pt;height:181.45pt;z-index:251659264;visibility:visible;mso-wrap-style:square;mso-width-percent:250;mso-height-percent:950;mso-left-percent:59;mso-wrap-distance-left:14.4pt;mso-wrap-distance-top:0;mso-wrap-distance-right:14.4pt;mso-wrap-distance-bottom:3in;mso-position-horizontal-relative:page;mso-position-vertical:top;mso-position-vertical-relative:margin;mso-width-percent:250;mso-height-percent:950;mso-left-percent:59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" filled="f" stroked="f" strokeweight=".5pt">
                <v:textbox inset="3.6pt,0,3.6pt,0">
                  <w:txbxContent>
                    <w:p w14:paraId="19597892" w14:textId="77777777" w:rsidR="00296D6A" w:rsidRPr="00EA1B03" w:rsidRDefault="008D41EF">
                      <w:pPr>
                        <w:pStyle w:val="Cita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ñ</w:t>
                      </w:r>
                    </w:p>
                  </w:txbxContent>
                </v:textbox>
                <w10:wrap type="square" side="largest" anchorx="page" anchory="margin"/>
              </v:shape>
            </w:pict>
          </mc:Fallback>
        </mc:AlternateContent>
      </w:r>
      <w:r w:rsidR="000E4DAF">
        <w:rPr>
          <w:noProof/>
          <w:lang w:val="es-ES"/>
        </w:rPr>
        <w:t xml:space="preserve">Resumen y </w:t>
      </w:r>
      <w:r w:rsidR="000E4DAF" w:rsidRPr="00167B8E">
        <w:rPr>
          <w:lang w:val="es-ES"/>
        </w:rPr>
        <w:t>objetivos</w:t>
      </w:r>
      <w:r w:rsidR="000E4DAF">
        <w:rPr>
          <w:noProof/>
          <w:lang w:val="es-ES"/>
        </w:rPr>
        <w:t>.</w:t>
      </w:r>
      <w:bookmarkEnd w:id="2"/>
    </w:p>
    <w:p w14:paraId="021AD969" w14:textId="77777777" w:rsidR="008D41EF" w:rsidRPr="008D41EF" w:rsidRDefault="008D41EF" w:rsidP="008D41EF">
      <w:pPr>
        <w:rPr>
          <w:lang w:val="es-ES"/>
        </w:rPr>
      </w:pPr>
    </w:p>
    <w:p w14:paraId="5B135182" w14:textId="77777777" w:rsidR="00167B8E" w:rsidRDefault="000E4DAF" w:rsidP="008D41EF">
      <w:pPr>
        <w:jc w:val="both"/>
        <w:rPr>
          <w:lang w:val="es-ES"/>
        </w:rPr>
      </w:pPr>
      <w:r>
        <w:rPr>
          <w:lang w:val="es-ES"/>
        </w:rPr>
        <w:t>El objetivo de este proyecto es desarrollar y un sistema de balancín y posteriormente realizar el control de este para que mantenga una posición fija</w:t>
      </w:r>
      <w:r w:rsidR="008D41EF">
        <w:rPr>
          <w:lang w:val="es-ES"/>
        </w:rPr>
        <w:t xml:space="preserve"> dada</w:t>
      </w:r>
      <w:r>
        <w:rPr>
          <w:lang w:val="es-ES"/>
        </w:rPr>
        <w:t>.</w:t>
      </w:r>
      <w:r w:rsidR="007D6990">
        <w:rPr>
          <w:lang w:val="es-ES"/>
        </w:rPr>
        <w:t xml:space="preserve"> El diseño de la estructura se </w:t>
      </w:r>
      <w:r w:rsidR="008D41EF">
        <w:rPr>
          <w:lang w:val="es-ES"/>
        </w:rPr>
        <w:t>realizará</w:t>
      </w:r>
      <w:r w:rsidR="007D6990">
        <w:rPr>
          <w:lang w:val="es-ES"/>
        </w:rPr>
        <w:t xml:space="preserve"> usando el programa Autodesk Inventor y el control se </w:t>
      </w:r>
      <w:proofErr w:type="gramStart"/>
      <w:r w:rsidR="007D6990">
        <w:rPr>
          <w:lang w:val="es-ES"/>
        </w:rPr>
        <w:t>realizara</w:t>
      </w:r>
      <w:proofErr w:type="gramEnd"/>
      <w:r w:rsidR="007D6990">
        <w:rPr>
          <w:lang w:val="es-ES"/>
        </w:rPr>
        <w:t xml:space="preserve"> con la ayuda de Matlab/Simulink y el IDE de Arduino. </w:t>
      </w:r>
    </w:p>
    <w:p w14:paraId="0F2AC332" w14:textId="77777777" w:rsidR="00AC1AFF" w:rsidRDefault="00167B8E" w:rsidP="008D41EF">
      <w:pPr>
        <w:pStyle w:val="Ttulo2"/>
        <w:jc w:val="both"/>
        <w:rPr>
          <w:lang w:val="es-ES"/>
        </w:rPr>
      </w:pPr>
      <w:bookmarkStart w:id="3" w:name="_Toc536485893"/>
      <w:r>
        <w:rPr>
          <w:lang w:val="es-ES"/>
        </w:rPr>
        <w:t>Maqueta</w:t>
      </w:r>
      <w:bookmarkEnd w:id="3"/>
    </w:p>
    <w:p w14:paraId="768F0CE8" w14:textId="77777777" w:rsidR="008D41EF" w:rsidRPr="008D41EF" w:rsidRDefault="008D41EF" w:rsidP="008D41EF">
      <w:pPr>
        <w:rPr>
          <w:lang w:val="es-ES"/>
        </w:rPr>
      </w:pPr>
    </w:p>
    <w:p w14:paraId="68EF25E0" w14:textId="77777777" w:rsidR="00167B8E" w:rsidRPr="00167B8E" w:rsidRDefault="008D41EF" w:rsidP="008D41EF">
      <w:pPr>
        <w:pStyle w:val="Ttulo3"/>
        <w:jc w:val="both"/>
        <w:rPr>
          <w:lang w:val="es-ES"/>
        </w:rPr>
      </w:pPr>
      <w:bookmarkStart w:id="4" w:name="_Toc536485894"/>
      <w:r>
        <w:rPr>
          <w:noProof/>
          <w:lang w:val="es-ES"/>
        </w:rPr>
        <w:drawing>
          <wp:anchor distT="0" distB="0" distL="114300" distR="114300" simplePos="0" relativeHeight="251679744" behindDoc="0" locked="0" layoutInCell="1" allowOverlap="1" wp14:anchorId="100B6FF8" wp14:editId="21D335AB">
            <wp:simplePos x="0" y="0"/>
            <wp:positionH relativeFrom="column">
              <wp:posOffset>2085975</wp:posOffset>
            </wp:positionH>
            <wp:positionV relativeFrom="paragraph">
              <wp:posOffset>38100</wp:posOffset>
            </wp:positionV>
            <wp:extent cx="3567430" cy="2188210"/>
            <wp:effectExtent l="381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28_130007.jpg"/>
                    <pic:cNvPicPr/>
                  </pic:nvPicPr>
                  <pic:blipFill rotWithShape="1">
                    <a:blip r:embed="rId10"/>
                    <a:srcRect r="20457" b="13253"/>
                    <a:stretch/>
                  </pic:blipFill>
                  <pic:spPr bwMode="auto">
                    <a:xfrm rot="5400000">
                      <a:off x="0" y="0"/>
                      <a:ext cx="3567430" cy="21882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B8E">
        <w:rPr>
          <w:lang w:val="es-ES"/>
        </w:rPr>
        <w:t>Lista de materiales:</w:t>
      </w:r>
      <w:bookmarkEnd w:id="4"/>
    </w:p>
    <w:p w14:paraId="398CFD7C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Arduino Uno.</w:t>
      </w:r>
    </w:p>
    <w:p w14:paraId="70E5423B" w14:textId="77777777" w:rsidR="00AC1AFF" w:rsidRDefault="00AC1AFF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Potenciómetro de 100K.</w:t>
      </w:r>
    </w:p>
    <w:p w14:paraId="262AB684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Motor BLDC 1000KV.</w:t>
      </w:r>
    </w:p>
    <w:p w14:paraId="4FA89AC7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ESC 30A</w:t>
      </w:r>
      <w:r w:rsidR="00AC1AFF">
        <w:rPr>
          <w:lang w:val="es-ES"/>
        </w:rPr>
        <w:t>.</w:t>
      </w:r>
    </w:p>
    <w:p w14:paraId="1246A04F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Fuente de alimentación.</w:t>
      </w:r>
    </w:p>
    <w:p w14:paraId="3A80AC46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Componentes Impresos en 3d.</w:t>
      </w:r>
    </w:p>
    <w:p w14:paraId="755DCE65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Tornillo de banco.</w:t>
      </w:r>
    </w:p>
    <w:p w14:paraId="2AC3F825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Hélice.</w:t>
      </w:r>
    </w:p>
    <w:p w14:paraId="3B137C3B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Diversa tornillería.</w:t>
      </w:r>
    </w:p>
    <w:p w14:paraId="7591C6A3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1M de varilla M6</w:t>
      </w:r>
    </w:p>
    <w:p w14:paraId="747E47EF" w14:textId="77777777" w:rsidR="00167B8E" w:rsidRDefault="00167B8E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1M de varilla M10</w:t>
      </w:r>
    </w:p>
    <w:p w14:paraId="2B9A8B3F" w14:textId="77777777" w:rsidR="005A77B2" w:rsidRDefault="005A77B2" w:rsidP="008D41EF">
      <w:pPr>
        <w:pStyle w:val="Prrafodelista"/>
        <w:numPr>
          <w:ilvl w:val="0"/>
          <w:numId w:val="7"/>
        </w:numPr>
        <w:jc w:val="both"/>
        <w:rPr>
          <w:lang w:val="es-ES"/>
        </w:rPr>
      </w:pPr>
      <w:r>
        <w:rPr>
          <w:lang w:val="es-ES"/>
        </w:rPr>
        <w:t>Rodamiento 625ZZ.</w:t>
      </w:r>
    </w:p>
    <w:p w14:paraId="62DCA742" w14:textId="77777777" w:rsidR="008D41EF" w:rsidRDefault="008D41EF" w:rsidP="008D41EF">
      <w:pPr>
        <w:jc w:val="both"/>
        <w:rPr>
          <w:lang w:val="es-ES"/>
        </w:rPr>
      </w:pPr>
    </w:p>
    <w:p w14:paraId="460971BB" w14:textId="77777777" w:rsidR="00AC1AFF" w:rsidRPr="00AC1AFF" w:rsidRDefault="00AC1AFF" w:rsidP="008D41EF">
      <w:pPr>
        <w:pStyle w:val="Ttulo3"/>
        <w:jc w:val="both"/>
        <w:rPr>
          <w:lang w:val="es-ES"/>
        </w:rPr>
      </w:pPr>
      <w:bookmarkStart w:id="5" w:name="_Toc536485895"/>
      <w:r>
        <w:rPr>
          <w:lang w:val="es-ES"/>
        </w:rPr>
        <w:t>Funcionamiento.</w:t>
      </w:r>
      <w:bookmarkEnd w:id="5"/>
      <w:r>
        <w:rPr>
          <w:lang w:val="es-ES"/>
        </w:rPr>
        <w:t xml:space="preserve"> </w:t>
      </w:r>
    </w:p>
    <w:p w14:paraId="735CFC34" w14:textId="77777777" w:rsidR="007D6990" w:rsidRDefault="007D6990" w:rsidP="008D41EF">
      <w:pPr>
        <w:jc w:val="both"/>
        <w:rPr>
          <w:lang w:val="es-ES"/>
        </w:rPr>
      </w:pPr>
      <w:r>
        <w:rPr>
          <w:lang w:val="es-ES"/>
        </w:rPr>
        <w:t>La estructura consta de un eje central en el que el potenciómetro actúa de eje. Sobre este eje se extienden dos brazos, uno que cuenta con el motor</w:t>
      </w:r>
      <w:r w:rsidR="00AC1AFF">
        <w:rPr>
          <w:lang w:val="es-ES"/>
        </w:rPr>
        <w:t xml:space="preserve"> y la hélice</w:t>
      </w:r>
      <w:r>
        <w:rPr>
          <w:lang w:val="es-ES"/>
        </w:rPr>
        <w:t xml:space="preserve"> y otro que actuará como soporte para el Arduino.</w:t>
      </w:r>
    </w:p>
    <w:p w14:paraId="51445EF6" w14:textId="77777777" w:rsidR="00AC1AFF" w:rsidRDefault="00AC1AFF" w:rsidP="008D41EF">
      <w:pPr>
        <w:jc w:val="both"/>
        <w:rPr>
          <w:lang w:val="es-ES"/>
        </w:rPr>
      </w:pPr>
      <w:r>
        <w:rPr>
          <w:lang w:val="es-ES"/>
        </w:rPr>
        <w:t xml:space="preserve">Al girar la </w:t>
      </w:r>
      <w:r w:rsidR="008D41EF">
        <w:rPr>
          <w:lang w:val="es-ES"/>
        </w:rPr>
        <w:t>hélice el brazo se eleva</w:t>
      </w:r>
      <w:r>
        <w:rPr>
          <w:lang w:val="es-ES"/>
        </w:rPr>
        <w:t xml:space="preserve">, haciendo girar el eje y por tanto el potenciómetro que registrará el nuevo ángulo al que se encuentra </w:t>
      </w:r>
      <w:r w:rsidR="008D41EF">
        <w:rPr>
          <w:lang w:val="es-ES"/>
        </w:rPr>
        <w:t>este</w:t>
      </w:r>
      <w:r>
        <w:rPr>
          <w:lang w:val="es-ES"/>
        </w:rPr>
        <w:t xml:space="preserve">. </w:t>
      </w:r>
    </w:p>
    <w:p w14:paraId="46FBD7D0" w14:textId="77777777" w:rsidR="00AC1AFF" w:rsidRDefault="00AC1AFF" w:rsidP="008D41EF">
      <w:pPr>
        <w:jc w:val="both"/>
        <w:rPr>
          <w:lang w:val="es-ES"/>
        </w:rPr>
      </w:pPr>
      <w:r>
        <w:rPr>
          <w:lang w:val="es-ES"/>
        </w:rPr>
        <w:t xml:space="preserve">La maqueta se sujetará a una mesa usando un tornillo de banco en el que esta diseñada para encajar. </w:t>
      </w:r>
    </w:p>
    <w:p w14:paraId="4693153D" w14:textId="77777777" w:rsidR="00AC1AFF" w:rsidRDefault="00AC1AFF" w:rsidP="008D41EF">
      <w:pPr>
        <w:pStyle w:val="Ttulo3"/>
        <w:rPr>
          <w:lang w:val="es-ES"/>
        </w:rPr>
      </w:pPr>
      <w:bookmarkStart w:id="6" w:name="_Toc536485896"/>
      <w:r>
        <w:rPr>
          <w:lang w:val="es-ES"/>
        </w:rPr>
        <w:lastRenderedPageBreak/>
        <w:t>Desglose de las piezas impresas.</w:t>
      </w:r>
      <w:bookmarkEnd w:id="6"/>
    </w:p>
    <w:p w14:paraId="13A2945D" w14:textId="77777777" w:rsidR="00735489" w:rsidRDefault="002D5697" w:rsidP="007D6990">
      <w:pPr>
        <w:rPr>
          <w:lang w:val="es-ES"/>
        </w:rPr>
      </w:pPr>
      <w:r>
        <w:rPr>
          <w:lang w:val="es-ES"/>
        </w:rPr>
        <w:t xml:space="preserve">Los archivos de diseño de estas </w:t>
      </w:r>
      <w:r w:rsidR="00AC1AFF">
        <w:rPr>
          <w:lang w:val="es-ES"/>
        </w:rPr>
        <w:t xml:space="preserve">piezas </w:t>
      </w:r>
      <w:r>
        <w:rPr>
          <w:lang w:val="es-ES"/>
        </w:rPr>
        <w:t xml:space="preserve">se pueden encontrar en el </w:t>
      </w:r>
      <w:r w:rsidR="008D41EF">
        <w:rPr>
          <w:lang w:val="es-ES"/>
        </w:rPr>
        <w:t>GitHub</w:t>
      </w:r>
      <w:r>
        <w:rPr>
          <w:lang w:val="es-ES"/>
        </w:rPr>
        <w:t xml:space="preserve"> del proyecto cuyo </w:t>
      </w:r>
      <w:r w:rsidR="008D41EF">
        <w:rPr>
          <w:lang w:val="es-ES"/>
        </w:rPr>
        <w:t>enlace</w:t>
      </w:r>
      <w:r>
        <w:rPr>
          <w:lang w:val="es-ES"/>
        </w:rPr>
        <w:t xml:space="preserve"> se puede encontrar al final de esta memoria. </w:t>
      </w:r>
    </w:p>
    <w:p w14:paraId="5F226709" w14:textId="77777777" w:rsidR="005201BE" w:rsidRDefault="005201BE" w:rsidP="007D6990">
      <w:pPr>
        <w:rPr>
          <w:lang w:val="es-ES"/>
        </w:rPr>
      </w:pPr>
    </w:p>
    <w:p w14:paraId="45D7A766" w14:textId="77777777" w:rsidR="00AC1AFF" w:rsidRDefault="005201BE" w:rsidP="007D6990">
      <w:pPr>
        <w:pStyle w:val="Prrafodelista"/>
        <w:numPr>
          <w:ilvl w:val="0"/>
          <w:numId w:val="8"/>
        </w:numPr>
        <w:jc w:val="both"/>
        <w:rPr>
          <w:lang w:val="es-ES"/>
        </w:rPr>
      </w:pPr>
      <w:r w:rsidRPr="008D41EF">
        <w:rPr>
          <w:b/>
          <w:noProof/>
        </w:rPr>
        <w:drawing>
          <wp:anchor distT="0" distB="0" distL="114300" distR="114300" simplePos="0" relativeHeight="251678720" behindDoc="1" locked="0" layoutInCell="1" allowOverlap="1" wp14:anchorId="3EBE99EB" wp14:editId="31239A13">
            <wp:simplePos x="0" y="0"/>
            <wp:positionH relativeFrom="column">
              <wp:posOffset>2957195</wp:posOffset>
            </wp:positionH>
            <wp:positionV relativeFrom="paragraph">
              <wp:posOffset>5452</wp:posOffset>
            </wp:positionV>
            <wp:extent cx="2181860" cy="1464945"/>
            <wp:effectExtent l="0" t="0" r="8890" b="1905"/>
            <wp:wrapTight wrapText="bothSides">
              <wp:wrapPolygon edited="0">
                <wp:start x="0" y="0"/>
                <wp:lineTo x="0" y="21347"/>
                <wp:lineTo x="21499" y="21347"/>
                <wp:lineTo x="21499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02" t="21216" r="16718" b="15148"/>
                    <a:stretch/>
                  </pic:blipFill>
                  <pic:spPr bwMode="auto">
                    <a:xfrm>
                      <a:off x="0" y="0"/>
                      <a:ext cx="218186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D5697" w:rsidRPr="008D41EF">
        <w:rPr>
          <w:b/>
          <w:lang w:val="es-ES"/>
        </w:rPr>
        <w:t>Brazo.ipt</w:t>
      </w:r>
      <w:proofErr w:type="spellEnd"/>
      <w:r w:rsidR="00AC1AFF" w:rsidRPr="008D41EF">
        <w:rPr>
          <w:b/>
          <w:lang w:val="es-ES"/>
        </w:rPr>
        <w:t>:</w:t>
      </w:r>
      <w:r w:rsidR="00AC1AFF" w:rsidRPr="00AC1AFF">
        <w:rPr>
          <w:lang w:val="es-ES"/>
        </w:rPr>
        <w:t xml:space="preserve"> </w:t>
      </w:r>
      <w:r w:rsidR="00AC1AFF">
        <w:rPr>
          <w:lang w:val="es-ES"/>
        </w:rPr>
        <w:t>E</w:t>
      </w:r>
      <w:r w:rsidR="00AC1AFF" w:rsidRPr="00AC1AFF">
        <w:rPr>
          <w:lang w:val="es-ES"/>
        </w:rPr>
        <w:t>sta es l</w:t>
      </w:r>
      <w:r w:rsidR="00AC1AFF">
        <w:rPr>
          <w:lang w:val="es-ES"/>
        </w:rPr>
        <w:t>a pieza central del brazo de nuestra maqueta, se encarga de unir las dos varillas que roscan</w:t>
      </w:r>
      <w:r w:rsidR="008D41EF">
        <w:rPr>
          <w:lang w:val="es-ES"/>
        </w:rPr>
        <w:t xml:space="preserve"> a</w:t>
      </w:r>
      <w:r w:rsidR="00AC1AFF">
        <w:rPr>
          <w:lang w:val="es-ES"/>
        </w:rPr>
        <w:t xml:space="preserve"> cada uno de sus extremos, </w:t>
      </w:r>
      <w:r w:rsidR="008D41EF">
        <w:rPr>
          <w:lang w:val="es-ES"/>
        </w:rPr>
        <w:t>la</w:t>
      </w:r>
      <w:r w:rsidR="00AC1AFF">
        <w:rPr>
          <w:lang w:val="es-ES"/>
        </w:rPr>
        <w:t xml:space="preserve"> que soporta el motor y la hélice y </w:t>
      </w:r>
      <w:r w:rsidR="008D41EF">
        <w:rPr>
          <w:lang w:val="es-ES"/>
        </w:rPr>
        <w:t>la</w:t>
      </w:r>
      <w:r w:rsidR="00AC1AFF">
        <w:rPr>
          <w:lang w:val="es-ES"/>
        </w:rPr>
        <w:t xml:space="preserve"> que soporta la electrónica con el eje del potenciómetro, que pasa por su centro. Las dos varillas se </w:t>
      </w:r>
      <w:r w:rsidR="008D41EF">
        <w:rPr>
          <w:lang w:val="es-ES"/>
        </w:rPr>
        <w:t>roscan</w:t>
      </w:r>
      <w:r w:rsidR="00AC1AFF">
        <w:rPr>
          <w:lang w:val="es-ES"/>
        </w:rPr>
        <w:t xml:space="preserve"> gracias a dos tuercas empotradas en la pieza. </w:t>
      </w:r>
    </w:p>
    <w:p w14:paraId="7D3DD9CE" w14:textId="77777777" w:rsidR="008D41EF" w:rsidRDefault="008D41EF" w:rsidP="008D41EF">
      <w:pPr>
        <w:pStyle w:val="Prrafodelista"/>
        <w:jc w:val="both"/>
        <w:rPr>
          <w:lang w:val="es-ES"/>
        </w:rPr>
      </w:pPr>
      <w:r w:rsidRPr="008D41EF"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78F6E7C4" wp14:editId="332639C6">
            <wp:simplePos x="0" y="0"/>
            <wp:positionH relativeFrom="margin">
              <wp:posOffset>3307431</wp:posOffset>
            </wp:positionH>
            <wp:positionV relativeFrom="paragraph">
              <wp:posOffset>12240</wp:posOffset>
            </wp:positionV>
            <wp:extent cx="1871345" cy="208026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151" t="19801" r="25056" b="13380"/>
                    <a:stretch/>
                  </pic:blipFill>
                  <pic:spPr bwMode="auto">
                    <a:xfrm>
                      <a:off x="0" y="0"/>
                      <a:ext cx="1871345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9A74D" w14:textId="77777777" w:rsidR="008D41EF" w:rsidRDefault="008D41EF" w:rsidP="008D41EF">
      <w:pPr>
        <w:pStyle w:val="Prrafodelista"/>
        <w:jc w:val="both"/>
        <w:rPr>
          <w:lang w:val="es-ES"/>
        </w:rPr>
      </w:pPr>
    </w:p>
    <w:p w14:paraId="60F40B5D" w14:textId="77777777" w:rsidR="008D41EF" w:rsidRDefault="00735489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U.ipt</w:t>
      </w:r>
      <w:proofErr w:type="spellEnd"/>
      <w:r w:rsidR="00AC1AFF" w:rsidRPr="008D41EF">
        <w:rPr>
          <w:b/>
          <w:lang w:val="es-ES"/>
        </w:rPr>
        <w:t>:</w:t>
      </w:r>
      <w:r w:rsidR="00AC1AFF" w:rsidRPr="00AC1AFF">
        <w:rPr>
          <w:lang w:val="es-ES"/>
        </w:rPr>
        <w:t xml:space="preserve"> Su </w:t>
      </w:r>
      <w:r w:rsidR="005A77B2" w:rsidRPr="00AC1AFF">
        <w:rPr>
          <w:lang w:val="es-ES"/>
        </w:rPr>
        <w:t>función</w:t>
      </w:r>
      <w:r w:rsidR="00AC1AFF" w:rsidRPr="00AC1AFF">
        <w:rPr>
          <w:lang w:val="es-ES"/>
        </w:rPr>
        <w:t xml:space="preserve"> e</w:t>
      </w:r>
      <w:r w:rsidR="00AC1AFF">
        <w:rPr>
          <w:lang w:val="es-ES"/>
        </w:rPr>
        <w:t xml:space="preserve">s la de sujetar el cuerpo del </w:t>
      </w:r>
      <w:r w:rsidR="008D41EF">
        <w:rPr>
          <w:lang w:val="es-ES"/>
        </w:rPr>
        <w:t>potenciómetro, que</w:t>
      </w:r>
      <w:r w:rsidR="00AC1AFF">
        <w:rPr>
          <w:lang w:val="es-ES"/>
        </w:rPr>
        <w:t xml:space="preserve"> se atornilla en uno de </w:t>
      </w:r>
      <w:r w:rsidR="005A77B2">
        <w:rPr>
          <w:lang w:val="es-ES"/>
        </w:rPr>
        <w:t>sus extremos, en el otro se empotra un rodamiento 625</w:t>
      </w:r>
      <w:r w:rsidR="008D41EF">
        <w:rPr>
          <w:lang w:val="es-ES"/>
        </w:rPr>
        <w:t>ZZ</w:t>
      </w:r>
      <w:r w:rsidR="005A77B2">
        <w:rPr>
          <w:lang w:val="es-ES"/>
        </w:rPr>
        <w:t xml:space="preserve"> que sujetara el eje del potenciómetro para darle robustez. En su base se empotrará una tuerca de M10 para posteriormente at</w:t>
      </w:r>
      <w:r w:rsidR="008D41EF">
        <w:rPr>
          <w:lang w:val="es-ES"/>
        </w:rPr>
        <w:t>ornillar</w:t>
      </w:r>
      <w:r w:rsidR="005A77B2">
        <w:rPr>
          <w:lang w:val="es-ES"/>
        </w:rPr>
        <w:t xml:space="preserve"> una varilla que será el principal soporte de la estructura. </w:t>
      </w:r>
    </w:p>
    <w:p w14:paraId="0D64D930" w14:textId="77777777" w:rsidR="005201BE" w:rsidRDefault="008D41EF" w:rsidP="008D41EF">
      <w:pPr>
        <w:pStyle w:val="Prrafodelista"/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58239" behindDoc="0" locked="0" layoutInCell="1" allowOverlap="1" wp14:anchorId="676A2627" wp14:editId="6E468A7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99310" cy="1769745"/>
            <wp:effectExtent l="0" t="0" r="0" b="190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331" t="26874" r="27437" b="27768"/>
                    <a:stretch/>
                  </pic:blipFill>
                  <pic:spPr bwMode="auto">
                    <a:xfrm>
                      <a:off x="0" y="0"/>
                      <a:ext cx="2099310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CB737" w14:textId="77777777" w:rsidR="008D41EF" w:rsidRDefault="008D41EF" w:rsidP="008D41EF">
      <w:pPr>
        <w:pStyle w:val="Prrafodelista"/>
        <w:jc w:val="both"/>
        <w:rPr>
          <w:lang w:val="es-ES"/>
        </w:rPr>
      </w:pPr>
    </w:p>
    <w:p w14:paraId="443D9C56" w14:textId="77777777" w:rsidR="008D41EF" w:rsidRPr="008D41EF" w:rsidRDefault="008D41EF" w:rsidP="008D41EF">
      <w:pPr>
        <w:pStyle w:val="Prrafodelista"/>
        <w:jc w:val="both"/>
        <w:rPr>
          <w:lang w:val="es-ES"/>
        </w:rPr>
      </w:pPr>
    </w:p>
    <w:p w14:paraId="0AA363B1" w14:textId="77777777" w:rsidR="00735489" w:rsidRPr="008D5633" w:rsidRDefault="008D5633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Soporte</w:t>
      </w:r>
      <w:r w:rsidR="005201BE" w:rsidRPr="008D41EF">
        <w:rPr>
          <w:b/>
          <w:lang w:val="es-ES"/>
        </w:rPr>
        <w:t>Varilla.ipt</w:t>
      </w:r>
      <w:proofErr w:type="spellEnd"/>
      <w:r w:rsidR="005201BE" w:rsidRPr="008D41EF">
        <w:rPr>
          <w:b/>
          <w:lang w:val="es-ES"/>
        </w:rPr>
        <w:t>:</w:t>
      </w:r>
      <w:r w:rsidR="005201BE">
        <w:rPr>
          <w:lang w:val="es-ES"/>
        </w:rPr>
        <w:t xml:space="preserve"> Esta pieza es la encargada de facilitar que la varilla de M10 que soporta el proyecto quede bien fijada en el gato, lo que nos permite sujetar este a casi cualquier mesa. </w:t>
      </w:r>
    </w:p>
    <w:p w14:paraId="3934259D" w14:textId="77777777" w:rsidR="002D5697" w:rsidRDefault="005201BE" w:rsidP="007D6990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C059F81" wp14:editId="7EC50DF2">
            <wp:simplePos x="0" y="0"/>
            <wp:positionH relativeFrom="margin">
              <wp:posOffset>3169773</wp:posOffset>
            </wp:positionH>
            <wp:positionV relativeFrom="paragraph">
              <wp:posOffset>11430</wp:posOffset>
            </wp:positionV>
            <wp:extent cx="1841500" cy="1488440"/>
            <wp:effectExtent l="0" t="0" r="635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189" t="21566" r="23246" b="18668"/>
                    <a:stretch/>
                  </pic:blipFill>
                  <pic:spPr bwMode="auto">
                    <a:xfrm>
                      <a:off x="0" y="0"/>
                      <a:ext cx="1841500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3C73D" w14:textId="77777777" w:rsidR="008D41EF" w:rsidRDefault="005201BE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SoporteMotor.ipt</w:t>
      </w:r>
      <w:proofErr w:type="spellEnd"/>
      <w:r w:rsidRPr="008D41EF">
        <w:rPr>
          <w:b/>
          <w:lang w:val="es-ES"/>
        </w:rPr>
        <w:t>:</w:t>
      </w:r>
      <w:r>
        <w:rPr>
          <w:lang w:val="es-ES"/>
        </w:rPr>
        <w:t xml:space="preserve"> Esta pieza es la encargada de unir el motor al brazo, para ello se empotrará una tuerca M6 en ella misma</w:t>
      </w:r>
      <w:r w:rsidR="008D41EF">
        <w:rPr>
          <w:lang w:val="es-ES"/>
        </w:rPr>
        <w:t xml:space="preserve"> para poder atornillar la </w:t>
      </w:r>
      <w:proofErr w:type="spellStart"/>
      <w:r w:rsidR="008D41EF">
        <w:rPr>
          <w:lang w:val="es-ES"/>
        </w:rPr>
        <w:t>barilla</w:t>
      </w:r>
      <w:proofErr w:type="spellEnd"/>
      <w:r>
        <w:rPr>
          <w:lang w:val="es-ES"/>
        </w:rPr>
        <w:t>. Para sujetar el motor se usan tornillos de M3 que cuentan con tuercas empotradas en la</w:t>
      </w:r>
      <w:r w:rsidR="008D41EF">
        <w:rPr>
          <w:lang w:val="es-ES"/>
        </w:rPr>
        <w:t xml:space="preserve"> cara</w:t>
      </w:r>
      <w:r>
        <w:rPr>
          <w:lang w:val="es-ES"/>
        </w:rPr>
        <w:t xml:space="preserve"> </w:t>
      </w:r>
      <w:r w:rsidR="008D41EF">
        <w:rPr>
          <w:lang w:val="es-ES"/>
        </w:rPr>
        <w:t xml:space="preserve">inferior </w:t>
      </w:r>
      <w:r>
        <w:rPr>
          <w:lang w:val="es-ES"/>
        </w:rPr>
        <w:t xml:space="preserve">de la pieza. </w:t>
      </w:r>
    </w:p>
    <w:p w14:paraId="604F2269" w14:textId="77777777" w:rsidR="008D41EF" w:rsidRPr="008D41EF" w:rsidRDefault="008D41EF" w:rsidP="008D41EF">
      <w:pPr>
        <w:pStyle w:val="Prrafodelista"/>
        <w:rPr>
          <w:lang w:val="es-ES"/>
        </w:rPr>
      </w:pPr>
    </w:p>
    <w:p w14:paraId="56E7F946" w14:textId="77777777" w:rsidR="005201BE" w:rsidRDefault="005201BE" w:rsidP="008D41EF">
      <w:pPr>
        <w:pStyle w:val="Prrafodelista"/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5DECC83" wp14:editId="4F5871E4">
            <wp:simplePos x="0" y="0"/>
            <wp:positionH relativeFrom="column">
              <wp:posOffset>3222121</wp:posOffset>
            </wp:positionH>
            <wp:positionV relativeFrom="paragraph">
              <wp:posOffset>198711</wp:posOffset>
            </wp:positionV>
            <wp:extent cx="2042795" cy="121920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985" t="26873" r="19692" b="25030"/>
                    <a:stretch/>
                  </pic:blipFill>
                  <pic:spPr bwMode="auto">
                    <a:xfrm>
                      <a:off x="0" y="0"/>
                      <a:ext cx="204279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2D82F" w14:textId="77777777" w:rsidR="008D41EF" w:rsidRPr="008D41EF" w:rsidRDefault="008D41EF" w:rsidP="008D41EF">
      <w:pPr>
        <w:pStyle w:val="Prrafodelista"/>
        <w:jc w:val="both"/>
        <w:rPr>
          <w:lang w:val="es-ES"/>
        </w:rPr>
      </w:pPr>
    </w:p>
    <w:p w14:paraId="313C502D" w14:textId="77777777" w:rsidR="005201BE" w:rsidRDefault="005201BE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proofErr w:type="spellStart"/>
      <w:r w:rsidRPr="008D41EF">
        <w:rPr>
          <w:b/>
          <w:lang w:val="es-ES"/>
        </w:rPr>
        <w:t>SoporteEsc.ipt</w:t>
      </w:r>
      <w:proofErr w:type="spellEnd"/>
      <w:r w:rsidRPr="008D41EF">
        <w:rPr>
          <w:b/>
          <w:lang w:val="es-ES"/>
        </w:rPr>
        <w:t>:</w:t>
      </w:r>
      <w:r>
        <w:rPr>
          <w:lang w:val="es-ES"/>
        </w:rPr>
        <w:t xml:space="preserve"> Esta pieza actuará como soporte para poder fijar la ESC que controla el motor a la varilla de M6 gracias a unas tuercas empotradas. </w:t>
      </w:r>
    </w:p>
    <w:p w14:paraId="71DCA4AA" w14:textId="77777777" w:rsidR="005201BE" w:rsidRDefault="008D41EF" w:rsidP="005201BE">
      <w:pPr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F16096E" wp14:editId="5B746D04">
            <wp:simplePos x="0" y="0"/>
            <wp:positionH relativeFrom="margin">
              <wp:posOffset>3290110</wp:posOffset>
            </wp:positionH>
            <wp:positionV relativeFrom="paragraph">
              <wp:posOffset>238782</wp:posOffset>
            </wp:positionV>
            <wp:extent cx="1889760" cy="143002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766" t="24402" r="23868" b="23963"/>
                    <a:stretch/>
                  </pic:blipFill>
                  <pic:spPr bwMode="auto">
                    <a:xfrm>
                      <a:off x="0" y="0"/>
                      <a:ext cx="1889760" cy="143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5F130" w14:textId="77777777" w:rsidR="005201BE" w:rsidRDefault="005201BE" w:rsidP="005201BE">
      <w:pPr>
        <w:jc w:val="both"/>
        <w:rPr>
          <w:lang w:val="es-ES"/>
        </w:rPr>
      </w:pPr>
    </w:p>
    <w:p w14:paraId="512299C6" w14:textId="77777777" w:rsidR="005201BE" w:rsidRPr="005201BE" w:rsidRDefault="005201BE" w:rsidP="005201BE">
      <w:pPr>
        <w:pStyle w:val="Prrafodelista"/>
        <w:numPr>
          <w:ilvl w:val="0"/>
          <w:numId w:val="8"/>
        </w:numPr>
        <w:jc w:val="both"/>
        <w:rPr>
          <w:lang w:val="es-ES"/>
        </w:rPr>
      </w:pPr>
      <w:r>
        <w:rPr>
          <w:lang w:val="es-ES"/>
        </w:rPr>
        <w:t xml:space="preserve">Soporte Arduino: Esta pieza actuara como soporte para poder fijar el Arduino a la varilla de M6 gracias a unas tuercas empotradas. </w:t>
      </w:r>
    </w:p>
    <w:p w14:paraId="37722AE1" w14:textId="77777777" w:rsidR="005201BE" w:rsidRDefault="005201BE" w:rsidP="007D6990">
      <w:pPr>
        <w:rPr>
          <w:lang w:val="es-ES"/>
        </w:rPr>
      </w:pPr>
    </w:p>
    <w:p w14:paraId="31E3CD6F" w14:textId="77777777" w:rsidR="005201BE" w:rsidRDefault="005201BE" w:rsidP="007D6990">
      <w:pPr>
        <w:rPr>
          <w:lang w:val="es-ES"/>
        </w:rPr>
      </w:pPr>
    </w:p>
    <w:p w14:paraId="0B4CF10C" w14:textId="77777777" w:rsidR="005201BE" w:rsidRDefault="005201BE" w:rsidP="007D6990">
      <w:pPr>
        <w:rPr>
          <w:lang w:val="es-ES"/>
        </w:rPr>
      </w:pPr>
    </w:p>
    <w:p w14:paraId="21C8050B" w14:textId="77777777" w:rsidR="008D41EF" w:rsidRDefault="008D41EF" w:rsidP="007D6990">
      <w:pPr>
        <w:rPr>
          <w:lang w:val="es-ES"/>
        </w:rPr>
      </w:pPr>
    </w:p>
    <w:p w14:paraId="11764CDE" w14:textId="77777777" w:rsidR="008D41EF" w:rsidRDefault="008D41EF" w:rsidP="007D6990">
      <w:pPr>
        <w:rPr>
          <w:lang w:val="es-ES"/>
        </w:rPr>
      </w:pPr>
    </w:p>
    <w:p w14:paraId="026F9A46" w14:textId="77777777" w:rsidR="008D41EF" w:rsidRDefault="008D41EF" w:rsidP="007D6990">
      <w:pPr>
        <w:rPr>
          <w:lang w:val="es-ES"/>
        </w:rPr>
      </w:pPr>
    </w:p>
    <w:p w14:paraId="0E7E16B2" w14:textId="77777777" w:rsidR="008D41EF" w:rsidRDefault="008D41EF" w:rsidP="007D6990">
      <w:pPr>
        <w:rPr>
          <w:lang w:val="es-ES"/>
        </w:rPr>
      </w:pPr>
    </w:p>
    <w:p w14:paraId="1639650A" w14:textId="77777777" w:rsidR="002E5228" w:rsidRDefault="002E5228" w:rsidP="007D6990">
      <w:pPr>
        <w:rPr>
          <w:lang w:val="es-ES"/>
        </w:rPr>
      </w:pPr>
    </w:p>
    <w:p w14:paraId="32E5E7DB" w14:textId="77777777" w:rsidR="002E5228" w:rsidRDefault="00735489" w:rsidP="002E5228">
      <w:pPr>
        <w:pStyle w:val="Ttulo2"/>
        <w:rPr>
          <w:lang w:val="es-ES"/>
        </w:rPr>
      </w:pPr>
      <w:bookmarkStart w:id="7" w:name="_Toc536485897"/>
      <w:r>
        <w:rPr>
          <w:lang w:val="es-ES"/>
        </w:rPr>
        <w:lastRenderedPageBreak/>
        <w:t>Modelado del sistema.</w:t>
      </w:r>
      <w:bookmarkEnd w:id="7"/>
    </w:p>
    <w:p w14:paraId="38FC9161" w14:textId="77777777" w:rsidR="008D41EF" w:rsidRPr="008D41EF" w:rsidRDefault="008D41EF" w:rsidP="00D107CA">
      <w:pPr>
        <w:jc w:val="both"/>
        <w:rPr>
          <w:lang w:val="es-ES"/>
        </w:rPr>
      </w:pPr>
    </w:p>
    <w:p w14:paraId="4C620164" w14:textId="77777777" w:rsidR="00D02B92" w:rsidRPr="00D02B92" w:rsidRDefault="00D02B92" w:rsidP="00D107CA">
      <w:pPr>
        <w:pStyle w:val="Ttulo3"/>
        <w:jc w:val="both"/>
        <w:rPr>
          <w:lang w:val="es-ES"/>
        </w:rPr>
      </w:pPr>
      <w:bookmarkStart w:id="8" w:name="_Toc536485898"/>
      <w:r>
        <w:rPr>
          <w:lang w:val="es-ES"/>
        </w:rPr>
        <w:t>Respuesta al escalón.</w:t>
      </w:r>
      <w:bookmarkEnd w:id="8"/>
    </w:p>
    <w:p w14:paraId="66DC3A49" w14:textId="77777777" w:rsidR="00735489" w:rsidRDefault="00735489" w:rsidP="00D107CA">
      <w:pPr>
        <w:jc w:val="both"/>
        <w:rPr>
          <w:lang w:val="es-ES"/>
        </w:rPr>
      </w:pPr>
      <w:r>
        <w:rPr>
          <w:lang w:val="es-ES"/>
        </w:rPr>
        <w:t xml:space="preserve">Para obtener un modelo del sistema vamos a usar un osciloscopio </w:t>
      </w:r>
      <w:proofErr w:type="spellStart"/>
      <w:r>
        <w:rPr>
          <w:lang w:val="es-ES"/>
        </w:rPr>
        <w:t>Analog</w:t>
      </w:r>
      <w:proofErr w:type="spellEnd"/>
      <w:r>
        <w:rPr>
          <w:lang w:val="es-ES"/>
        </w:rPr>
        <w:t xml:space="preserve"> Discovery 2.</w:t>
      </w:r>
    </w:p>
    <w:p w14:paraId="29B4DE02" w14:textId="77777777" w:rsidR="00735489" w:rsidRDefault="00735489" w:rsidP="00D107CA">
      <w:pPr>
        <w:jc w:val="both"/>
        <w:rPr>
          <w:lang w:val="es-ES"/>
        </w:rPr>
      </w:pPr>
      <w:r>
        <w:rPr>
          <w:lang w:val="es-ES"/>
        </w:rPr>
        <w:t>Vamos a estudiar cómo responde nuestra maqueta a una señal escalón que produciremos con el siguiente código:</w:t>
      </w:r>
    </w:p>
    <w:p w14:paraId="1AB5C440" w14:textId="77777777" w:rsidR="009255AF" w:rsidRDefault="009255AF" w:rsidP="00D107CA">
      <w:pPr>
        <w:jc w:val="both"/>
        <w:rPr>
          <w:lang w:val="es-ES"/>
        </w:rPr>
      </w:pPr>
      <w:r>
        <w:rPr>
          <w:lang w:val="es-ES"/>
        </w:rPr>
        <w:t xml:space="preserve">Se ha omitido el </w:t>
      </w:r>
      <w:proofErr w:type="spellStart"/>
      <w:r>
        <w:rPr>
          <w:lang w:val="es-ES"/>
        </w:rPr>
        <w:t>setup</w:t>
      </w:r>
      <w:proofErr w:type="spellEnd"/>
      <w:r>
        <w:rPr>
          <w:lang w:val="es-ES"/>
        </w:rPr>
        <w:t xml:space="preserve"> junto a otros fragmentos de código que se explicarán mas adelante </w:t>
      </w:r>
      <w:r w:rsidR="00D02B92">
        <w:rPr>
          <w:lang w:val="es-ES"/>
        </w:rPr>
        <w:t xml:space="preserve">con el motivo de obtener una memoria más limpia y comprensible. </w:t>
      </w:r>
    </w:p>
    <w:p w14:paraId="4A3696B4" w14:textId="77777777" w:rsidR="005201BE" w:rsidRDefault="005201BE" w:rsidP="00D107CA">
      <w:pPr>
        <w:jc w:val="both"/>
        <w:rPr>
          <w:lang w:val="es-ES"/>
        </w:rPr>
      </w:pPr>
      <w:r>
        <w:rPr>
          <w:lang w:val="es-ES"/>
        </w:rPr>
        <w:t xml:space="preserve">En el código, mandamos la maqueta a una posición en la que se mantiene estable y pasados 20 segundos introducimos el escalón. </w:t>
      </w:r>
    </w:p>
    <w:p w14:paraId="2B404DDC" w14:textId="77777777" w:rsidR="008D41EF" w:rsidRDefault="008D41EF" w:rsidP="00735489">
      <w:pPr>
        <w:rPr>
          <w:lang w:val="es-ES"/>
        </w:rPr>
      </w:pPr>
    </w:p>
    <w:p w14:paraId="5CF7BBEC" w14:textId="77777777" w:rsidR="008D41EF" w:rsidRDefault="008D41EF" w:rsidP="00735489">
      <w:pPr>
        <w:rPr>
          <w:lang w:val="es-ES"/>
        </w:rPr>
      </w:pPr>
    </w:p>
    <w:p w14:paraId="26F1461F" w14:textId="77777777" w:rsidR="009255AF" w:rsidRPr="005431D2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5431D2">
        <w:rPr>
          <w:rFonts w:ascii="Consolas" w:eastAsia="Times New Roman" w:hAnsi="Consolas" w:cs="Times New Roman"/>
          <w:color w:val="00979C"/>
          <w:lang w:eastAsia="es-ES"/>
        </w:rPr>
        <w:t>int</w:t>
      </w:r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5431D2">
        <w:rPr>
          <w:rFonts w:ascii="Consolas" w:eastAsia="Times New Roman" w:hAnsi="Consolas" w:cs="Times New Roman"/>
          <w:color w:val="000000"/>
          <w:lang w:eastAsia="es-ES"/>
        </w:rPr>
        <w:t>escalon</w:t>
      </w:r>
      <w:proofErr w:type="spellEnd"/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5431D2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1240;</w:t>
      </w:r>
    </w:p>
    <w:p w14:paraId="111BD0A2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9255AF">
        <w:rPr>
          <w:rFonts w:ascii="Consolas" w:eastAsia="Times New Roman" w:hAnsi="Consolas" w:cs="Times New Roman"/>
          <w:color w:val="00979C"/>
          <w:lang w:eastAsia="es-ES"/>
        </w:rPr>
        <w:t>unsigned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00979C"/>
          <w:lang w:eastAsia="es-ES"/>
        </w:rPr>
        <w:t>long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9255AF">
        <w:rPr>
          <w:rFonts w:ascii="Consolas" w:eastAsia="Times New Roman" w:hAnsi="Consolas" w:cs="Times New Roman"/>
          <w:color w:val="000000"/>
          <w:lang w:eastAsia="es-ES"/>
        </w:rPr>
        <w:t>tiempo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731F8142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</w:p>
    <w:p w14:paraId="1AAEB9D7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9255AF">
        <w:rPr>
          <w:rFonts w:ascii="Consolas" w:eastAsia="Times New Roman" w:hAnsi="Consolas" w:cs="Times New Roman"/>
          <w:color w:val="00979C"/>
          <w:lang w:eastAsia="es-ES"/>
        </w:rPr>
        <w:t>void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9255AF">
        <w:rPr>
          <w:rFonts w:ascii="Consolas" w:eastAsia="Times New Roman" w:hAnsi="Consolas" w:cs="Times New Roman"/>
          <w:color w:val="5E6D03"/>
          <w:lang w:eastAsia="es-ES"/>
        </w:rPr>
        <w:t>loop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)</w:t>
      </w:r>
    </w:p>
    <w:p w14:paraId="3C1C2022" w14:textId="77777777" w:rsidR="009255AF" w:rsidRP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eastAsia="es-ES"/>
        </w:rPr>
      </w:pPr>
      <w:r w:rsidRPr="009255AF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1E098694" w14:textId="77777777" w:rsidR="009255AF" w:rsidRPr="009255AF" w:rsidRDefault="009255AF" w:rsidP="009255AF">
      <w:pPr>
        <w:spacing w:after="0" w:line="240" w:lineRule="auto"/>
        <w:ind w:left="1440"/>
        <w:rPr>
          <w:rFonts w:ascii="Consolas" w:eastAsia="Times New Roman" w:hAnsi="Consolas" w:cs="Times New Roman"/>
          <w:color w:val="000000"/>
          <w:lang w:eastAsia="es-ES"/>
        </w:rPr>
      </w:pPr>
      <w:proofErr w:type="spellStart"/>
      <w:r w:rsidRPr="009255AF">
        <w:rPr>
          <w:rFonts w:ascii="Consolas" w:eastAsia="Times New Roman" w:hAnsi="Consolas" w:cs="Times New Roman"/>
          <w:color w:val="000000"/>
          <w:lang w:eastAsia="es-ES"/>
        </w:rPr>
        <w:t>tiempo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proofErr w:type="gramStart"/>
      <w:r w:rsidRPr="009255AF">
        <w:rPr>
          <w:rFonts w:ascii="Consolas" w:eastAsia="Times New Roman" w:hAnsi="Consolas" w:cs="Times New Roman"/>
          <w:color w:val="D35400"/>
          <w:lang w:eastAsia="es-ES"/>
        </w:rPr>
        <w:t>millis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);</w:t>
      </w:r>
    </w:p>
    <w:p w14:paraId="6E7CA784" w14:textId="77777777" w:rsidR="009255AF" w:rsidRPr="009255AF" w:rsidRDefault="009255AF" w:rsidP="009255AF">
      <w:pPr>
        <w:spacing w:after="0" w:line="240" w:lineRule="auto"/>
        <w:ind w:left="1440"/>
        <w:rPr>
          <w:rFonts w:ascii="Consolas" w:eastAsia="Times New Roman" w:hAnsi="Consolas" w:cs="Times New Roman"/>
          <w:color w:val="000000"/>
          <w:lang w:eastAsia="es-ES"/>
        </w:rPr>
      </w:pPr>
      <w:proofErr w:type="spellStart"/>
      <w:proofErr w:type="gramStart"/>
      <w:r w:rsidRPr="009255AF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9255AF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9255AF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r w:rsidRPr="009255AF">
        <w:rPr>
          <w:rFonts w:ascii="Consolas" w:eastAsia="Times New Roman" w:hAnsi="Consolas" w:cs="Times New Roman"/>
          <w:color w:val="000000"/>
          <w:lang w:eastAsia="es-ES"/>
        </w:rPr>
        <w:t>escalon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>);</w:t>
      </w:r>
    </w:p>
    <w:p w14:paraId="3F33654B" w14:textId="77777777" w:rsidR="009255AF" w:rsidRPr="009255AF" w:rsidRDefault="009255AF" w:rsidP="009255AF">
      <w:pPr>
        <w:spacing w:after="0" w:line="240" w:lineRule="auto"/>
        <w:ind w:left="1440"/>
        <w:rPr>
          <w:rFonts w:ascii="Consolas" w:eastAsia="Times New Roman" w:hAnsi="Consolas" w:cs="Times New Roman"/>
          <w:color w:val="000000"/>
          <w:lang w:eastAsia="es-ES"/>
        </w:rPr>
      </w:pPr>
    </w:p>
    <w:p w14:paraId="31C1CF48" w14:textId="77777777" w:rsidR="009255AF" w:rsidRPr="009255AF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eastAsia="es-ES"/>
        </w:rPr>
      </w:pPr>
      <w:proofErr w:type="gramStart"/>
      <w:r w:rsidRPr="009255AF">
        <w:rPr>
          <w:rFonts w:ascii="Consolas" w:eastAsia="Times New Roman" w:hAnsi="Consolas" w:cs="Times New Roman"/>
          <w:color w:val="5E6D03"/>
          <w:lang w:eastAsia="es-ES"/>
        </w:rPr>
        <w:t>if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proofErr w:type="gramEnd"/>
      <w:r w:rsidRPr="009255AF">
        <w:rPr>
          <w:rFonts w:ascii="Consolas" w:eastAsia="Times New Roman" w:hAnsi="Consolas" w:cs="Times New Roman"/>
          <w:color w:val="000000"/>
          <w:lang w:eastAsia="es-ES"/>
        </w:rPr>
        <w:t>tiempo</w:t>
      </w:r>
      <w:proofErr w:type="spellEnd"/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434F54"/>
          <w:lang w:eastAsia="es-ES"/>
        </w:rPr>
        <w:t>&gt;=</w:t>
      </w:r>
      <w:r w:rsidRPr="009255AF">
        <w:rPr>
          <w:rFonts w:ascii="Consolas" w:eastAsia="Times New Roman" w:hAnsi="Consolas" w:cs="Times New Roman"/>
          <w:color w:val="000000"/>
          <w:lang w:eastAsia="es-ES"/>
        </w:rPr>
        <w:t xml:space="preserve"> 20000)</w:t>
      </w:r>
    </w:p>
    <w:p w14:paraId="7339B93F" w14:textId="77777777" w:rsidR="009255AF" w:rsidRPr="005431D2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eastAsia="es-ES"/>
        </w:rPr>
      </w:pPr>
      <w:r w:rsidRPr="005431D2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088499A8" w14:textId="77777777" w:rsidR="009255AF" w:rsidRPr="009255AF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val="es-ES" w:eastAsia="es-ES"/>
        </w:rPr>
      </w:pPr>
      <w:proofErr w:type="spellStart"/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escalon</w:t>
      </w:r>
      <w:proofErr w:type="spellEnd"/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 xml:space="preserve"> </w:t>
      </w:r>
      <w:r w:rsidRPr="009255AF">
        <w:rPr>
          <w:rFonts w:ascii="Consolas" w:eastAsia="Times New Roman" w:hAnsi="Consolas" w:cs="Times New Roman"/>
          <w:color w:val="434F54"/>
          <w:lang w:val="es-ES" w:eastAsia="es-ES"/>
        </w:rPr>
        <w:t>=</w:t>
      </w: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 xml:space="preserve"> 12</w:t>
      </w:r>
      <w:r w:rsidR="00E57CFF">
        <w:rPr>
          <w:rFonts w:ascii="Consolas" w:eastAsia="Times New Roman" w:hAnsi="Consolas" w:cs="Times New Roman"/>
          <w:color w:val="000000"/>
          <w:lang w:val="es-ES" w:eastAsia="es-ES"/>
        </w:rPr>
        <w:t>7</w:t>
      </w: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0;</w:t>
      </w:r>
    </w:p>
    <w:p w14:paraId="62076792" w14:textId="77777777" w:rsidR="009255AF" w:rsidRPr="009255AF" w:rsidRDefault="009255AF" w:rsidP="009255AF">
      <w:pPr>
        <w:spacing w:after="0" w:line="240" w:lineRule="auto"/>
        <w:ind w:left="2160"/>
        <w:rPr>
          <w:rFonts w:ascii="Consolas" w:eastAsia="Times New Roman" w:hAnsi="Consolas" w:cs="Times New Roman"/>
          <w:color w:val="000000"/>
          <w:lang w:val="es-ES" w:eastAsia="es-ES"/>
        </w:rPr>
      </w:pP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511D25F4" w14:textId="77777777" w:rsid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  <w:r w:rsidRPr="009255AF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6645DA47" w14:textId="77777777" w:rsidR="005201BE" w:rsidRDefault="005201BE" w:rsidP="005201BE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20D3D16D" w14:textId="77777777" w:rsidR="005201BE" w:rsidRPr="009255AF" w:rsidRDefault="005201BE" w:rsidP="005201BE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79161132" w14:textId="77777777" w:rsidR="009255AF" w:rsidRDefault="009255A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5E9E99C2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057D8537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3B6C4B60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449464C9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0BEB54BB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5E1E3803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4857C021" w14:textId="77777777" w:rsidR="008D41EF" w:rsidRDefault="008D41EF" w:rsidP="009255AF">
      <w:pPr>
        <w:spacing w:after="0" w:line="240" w:lineRule="auto"/>
        <w:ind w:left="720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6972812F" w14:textId="77777777" w:rsidR="009255AF" w:rsidRDefault="00D02B92" w:rsidP="00D107CA">
      <w:pPr>
        <w:pStyle w:val="Ttulo3"/>
        <w:jc w:val="both"/>
        <w:rPr>
          <w:lang w:val="es-ES" w:eastAsia="es-ES"/>
        </w:rPr>
      </w:pPr>
      <w:bookmarkStart w:id="9" w:name="_Toc536485899"/>
      <w:r>
        <w:rPr>
          <w:lang w:val="es-ES" w:eastAsia="es-ES"/>
        </w:rPr>
        <w:lastRenderedPageBreak/>
        <w:t>Resultados experimentales.</w:t>
      </w:r>
      <w:bookmarkEnd w:id="9"/>
    </w:p>
    <w:p w14:paraId="68D2E80D" w14:textId="77777777" w:rsidR="00B768A2" w:rsidRDefault="005201BE" w:rsidP="00D107CA">
      <w:pPr>
        <w:jc w:val="both"/>
        <w:rPr>
          <w:lang w:val="es-ES" w:eastAsia="es-ES"/>
        </w:rPr>
      </w:pPr>
      <w:r>
        <w:rPr>
          <w:lang w:val="es-ES" w:eastAsia="es-ES"/>
        </w:rPr>
        <w:t>Se ha analizado</w:t>
      </w:r>
      <w:r w:rsidR="00B768A2">
        <w:rPr>
          <w:lang w:val="es-ES" w:eastAsia="es-ES"/>
        </w:rPr>
        <w:t xml:space="preserve"> la respuesta al escalón</w:t>
      </w:r>
      <w:r>
        <w:rPr>
          <w:lang w:val="es-ES" w:eastAsia="es-ES"/>
        </w:rPr>
        <w:t xml:space="preserve"> con un osciloscopio </w:t>
      </w:r>
      <w:proofErr w:type="spellStart"/>
      <w:r>
        <w:rPr>
          <w:lang w:val="es-ES" w:eastAsia="es-ES"/>
        </w:rPr>
        <w:t>Analog</w:t>
      </w:r>
      <w:proofErr w:type="spellEnd"/>
      <w:r>
        <w:rPr>
          <w:lang w:val="es-ES" w:eastAsia="es-ES"/>
        </w:rPr>
        <w:t xml:space="preserve"> Discovery 2</w:t>
      </w:r>
      <w:r w:rsidR="00D107CA">
        <w:rPr>
          <w:lang w:val="es-ES" w:eastAsia="es-ES"/>
        </w:rPr>
        <w:t>.</w:t>
      </w:r>
      <w:r>
        <w:rPr>
          <w:lang w:val="es-ES" w:eastAsia="es-ES"/>
        </w:rPr>
        <w:t xml:space="preserve"> </w:t>
      </w:r>
      <w:r w:rsidR="00D107CA">
        <w:rPr>
          <w:lang w:val="es-ES" w:eastAsia="es-ES"/>
        </w:rPr>
        <w:t xml:space="preserve">Tras cargar el código anterior podemos observar este comportamiento si conectamos el </w:t>
      </w:r>
      <w:proofErr w:type="spellStart"/>
      <w:r w:rsidR="00D107CA">
        <w:rPr>
          <w:lang w:val="es-ES" w:eastAsia="es-ES"/>
        </w:rPr>
        <w:t>AnalogDiscovery</w:t>
      </w:r>
      <w:proofErr w:type="spellEnd"/>
      <w:r w:rsidR="00D107CA">
        <w:rPr>
          <w:lang w:val="es-ES" w:eastAsia="es-ES"/>
        </w:rPr>
        <w:t xml:space="preserve"> al potenciómetro. </w:t>
      </w:r>
    </w:p>
    <w:p w14:paraId="7E1D1DD9" w14:textId="77777777" w:rsidR="00D107CA" w:rsidRDefault="00D107CA" w:rsidP="005201BE">
      <w:pPr>
        <w:rPr>
          <w:lang w:val="es-ES" w:eastAsia="es-ES"/>
        </w:rPr>
      </w:pPr>
    </w:p>
    <w:p w14:paraId="3E0F19F3" w14:textId="77777777" w:rsidR="005201BE" w:rsidRDefault="005201BE" w:rsidP="00D107CA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796CC093" wp14:editId="5C24B46C">
            <wp:extent cx="5297107" cy="2722179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n título.png"/>
                    <pic:cNvPicPr/>
                  </pic:nvPicPr>
                  <pic:blipFill rotWithShape="1">
                    <a:blip r:embed="rId17"/>
                    <a:srcRect t="18874" r="21119" b="9023"/>
                    <a:stretch/>
                  </pic:blipFill>
                  <pic:spPr bwMode="auto">
                    <a:xfrm>
                      <a:off x="0" y="0"/>
                      <a:ext cx="5346687" cy="274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4C87" w14:textId="77777777" w:rsidR="00D107CA" w:rsidRDefault="00D107CA" w:rsidP="00D107CA">
      <w:pPr>
        <w:jc w:val="both"/>
        <w:rPr>
          <w:lang w:val="es-ES" w:eastAsia="es-ES"/>
        </w:rPr>
      </w:pPr>
    </w:p>
    <w:p w14:paraId="507BBB4C" w14:textId="77777777" w:rsidR="00B768A2" w:rsidRDefault="00B768A2" w:rsidP="00D107CA">
      <w:pPr>
        <w:jc w:val="both"/>
        <w:rPr>
          <w:lang w:val="es-ES" w:eastAsia="es-ES"/>
        </w:rPr>
      </w:pPr>
      <w:r>
        <w:rPr>
          <w:lang w:val="es-ES" w:eastAsia="es-ES"/>
        </w:rPr>
        <w:t xml:space="preserve">De esta forma de onda podemos observar que nuestro sistema será de segundo orden. Para obtener más datos necesitaremos realizar un estudio matemático. </w:t>
      </w:r>
    </w:p>
    <w:p w14:paraId="35CD2DCC" w14:textId="77777777" w:rsidR="00D107CA" w:rsidRDefault="00D107CA" w:rsidP="00B768A2">
      <w:pPr>
        <w:jc w:val="both"/>
        <w:rPr>
          <w:lang w:val="es-ES" w:eastAsia="es-ES"/>
        </w:rPr>
      </w:pPr>
    </w:p>
    <w:p w14:paraId="1B62C720" w14:textId="77777777" w:rsidR="00D107CA" w:rsidRDefault="00D107CA" w:rsidP="00B768A2">
      <w:pPr>
        <w:jc w:val="both"/>
        <w:rPr>
          <w:lang w:val="es-ES" w:eastAsia="es-ES"/>
        </w:rPr>
      </w:pPr>
    </w:p>
    <w:p w14:paraId="377DCC33" w14:textId="77777777" w:rsidR="00D107CA" w:rsidRDefault="00D107CA" w:rsidP="00B768A2">
      <w:pPr>
        <w:jc w:val="both"/>
        <w:rPr>
          <w:lang w:val="es-ES" w:eastAsia="es-ES"/>
        </w:rPr>
      </w:pPr>
    </w:p>
    <w:p w14:paraId="700F957E" w14:textId="77777777" w:rsidR="00D107CA" w:rsidRDefault="00D107CA" w:rsidP="00B768A2">
      <w:pPr>
        <w:jc w:val="both"/>
        <w:rPr>
          <w:lang w:val="es-ES" w:eastAsia="es-ES"/>
        </w:rPr>
      </w:pPr>
    </w:p>
    <w:p w14:paraId="20E7023B" w14:textId="77777777" w:rsidR="00D107CA" w:rsidRDefault="00D107CA" w:rsidP="00B768A2">
      <w:pPr>
        <w:jc w:val="both"/>
        <w:rPr>
          <w:lang w:val="es-ES" w:eastAsia="es-ES"/>
        </w:rPr>
      </w:pPr>
    </w:p>
    <w:p w14:paraId="594D43DC" w14:textId="77777777" w:rsidR="00D107CA" w:rsidRDefault="00D107CA" w:rsidP="00B768A2">
      <w:pPr>
        <w:jc w:val="both"/>
        <w:rPr>
          <w:lang w:val="es-ES" w:eastAsia="es-ES"/>
        </w:rPr>
      </w:pPr>
    </w:p>
    <w:p w14:paraId="04313222" w14:textId="77777777" w:rsidR="00D107CA" w:rsidRPr="005201BE" w:rsidRDefault="00D107CA" w:rsidP="00B768A2">
      <w:pPr>
        <w:jc w:val="both"/>
        <w:rPr>
          <w:lang w:val="es-ES" w:eastAsia="es-ES"/>
        </w:rPr>
      </w:pPr>
    </w:p>
    <w:p w14:paraId="6E5CE258" w14:textId="77777777" w:rsidR="00D02B92" w:rsidRDefault="00D02B92" w:rsidP="00D02B92">
      <w:pPr>
        <w:pStyle w:val="Ttulo3"/>
        <w:rPr>
          <w:lang w:val="es-ES" w:eastAsia="es-ES"/>
        </w:rPr>
      </w:pPr>
      <w:bookmarkStart w:id="10" w:name="_Toc536485900"/>
      <w:r>
        <w:rPr>
          <w:lang w:val="es-ES" w:eastAsia="es-ES"/>
        </w:rPr>
        <w:lastRenderedPageBreak/>
        <w:t>Cálculos matemáticos.</w:t>
      </w:r>
      <w:bookmarkEnd w:id="10"/>
    </w:p>
    <w:p w14:paraId="7C64394F" w14:textId="77777777" w:rsidR="00D107CA" w:rsidRPr="00D107CA" w:rsidRDefault="00D107CA" w:rsidP="00D107CA">
      <w:pPr>
        <w:rPr>
          <w:lang w:val="es-ES" w:eastAsia="es-ES"/>
        </w:rPr>
      </w:pPr>
    </w:p>
    <w:p w14:paraId="2BF788E8" w14:textId="77777777" w:rsidR="00D107CA" w:rsidRDefault="00B768A2" w:rsidP="00D107CA">
      <w:pPr>
        <w:jc w:val="both"/>
        <w:rPr>
          <w:noProof/>
          <w:lang w:val="es-ES" w:eastAsia="es-ES"/>
        </w:rPr>
      </w:pPr>
      <w:r>
        <w:rPr>
          <w:lang w:val="es-ES" w:eastAsia="es-ES"/>
        </w:rPr>
        <w:t>Lo primero que haremos será marcar los puntos de interés en la gráfica, como el tiempo de respuesta, el de pico y el de estabilización, así como sus respectivos valores. Además, definiremos un origen de coordenadas. Nos quedara de la siguiente manera:</w:t>
      </w:r>
      <w:r w:rsidR="00D107CA" w:rsidRPr="00D107CA">
        <w:rPr>
          <w:noProof/>
          <w:lang w:val="es-ES" w:eastAsia="es-ES"/>
        </w:rPr>
        <w:t xml:space="preserve"> </w:t>
      </w:r>
    </w:p>
    <w:p w14:paraId="524BF3D6" w14:textId="77777777" w:rsidR="00D107CA" w:rsidRDefault="00D107CA" w:rsidP="00D107CA">
      <w:pPr>
        <w:jc w:val="both"/>
        <w:rPr>
          <w:noProof/>
          <w:lang w:val="es-ES" w:eastAsia="es-ES"/>
        </w:rPr>
      </w:pPr>
    </w:p>
    <w:p w14:paraId="46D6447D" w14:textId="77777777" w:rsidR="00B768A2" w:rsidRDefault="00D107CA" w:rsidP="00D107CA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 wp14:anchorId="64D5CC27" wp14:editId="7905EE86">
            <wp:extent cx="5284683" cy="26906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ee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9593" cy="27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50E5" w14:textId="77777777" w:rsidR="00B768A2" w:rsidRDefault="00B768A2" w:rsidP="00B768A2">
      <w:pPr>
        <w:rPr>
          <w:lang w:val="es-ES" w:eastAsia="es-ES"/>
        </w:rPr>
      </w:pPr>
    </w:p>
    <w:p w14:paraId="314220BB" w14:textId="77777777" w:rsidR="00D107CA" w:rsidRDefault="00D107CA" w:rsidP="00B768A2">
      <w:pPr>
        <w:rPr>
          <w:lang w:val="es-ES" w:eastAsia="es-ES"/>
        </w:rPr>
      </w:pPr>
    </w:p>
    <w:p w14:paraId="50EE80F9" w14:textId="77777777" w:rsidR="00B768A2" w:rsidRDefault="00B768A2" w:rsidP="00B768A2">
      <w:pPr>
        <w:rPr>
          <w:lang w:val="es-ES" w:eastAsia="es-ES"/>
        </w:rPr>
      </w:pPr>
      <w:r>
        <w:rPr>
          <w:lang w:val="es-ES" w:eastAsia="es-ES"/>
        </w:rPr>
        <w:t>De aquí obtenemos:</w:t>
      </w:r>
    </w:p>
    <w:tbl>
      <w:tblPr>
        <w:tblStyle w:val="Tablanormal4"/>
        <w:tblW w:w="0" w:type="auto"/>
        <w:tblLook w:val="04A0" w:firstRow="1" w:lastRow="0" w:firstColumn="1" w:lastColumn="0" w:noHBand="0" w:noVBand="1"/>
      </w:tblPr>
      <w:tblGrid>
        <w:gridCol w:w="2169"/>
        <w:gridCol w:w="2140"/>
        <w:gridCol w:w="2153"/>
        <w:gridCol w:w="1962"/>
      </w:tblGrid>
      <w:tr w:rsidR="006E13E3" w14:paraId="14F5D5D1" w14:textId="77777777" w:rsidTr="006E13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68D69E88" w14:textId="77777777" w:rsidR="006E13E3" w:rsidRDefault="006E13E3" w:rsidP="00B768A2">
            <w:pPr>
              <w:rPr>
                <w:lang w:val="es-ES" w:eastAsia="es-ES"/>
              </w:rPr>
            </w:pPr>
            <w:r>
              <w:rPr>
                <w:lang w:val="es-ES" w:eastAsia="es-ES"/>
              </w:rPr>
              <w:t>Origen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0C8CAB97" w14:textId="77777777" w:rsidR="006E13E3" w:rsidRDefault="006E13E3" w:rsidP="00B76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Tr</w:t>
            </w:r>
            <w:proofErr w:type="spellEnd"/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0B9F6DB7" w14:textId="77777777" w:rsidR="006E13E3" w:rsidRDefault="006E13E3" w:rsidP="00B76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Ts</w:t>
            </w:r>
            <w:proofErr w:type="spellEnd"/>
            <w:r>
              <w:rPr>
                <w:lang w:val="es-ES" w:eastAsia="es-ES"/>
              </w:rPr>
              <w:t>=</w:t>
            </w:r>
            <w:proofErr w:type="spellStart"/>
            <w:r>
              <w:rPr>
                <w:lang w:val="es-ES" w:eastAsia="es-ES"/>
              </w:rPr>
              <w:t>Tp</w:t>
            </w:r>
            <w:proofErr w:type="spellEnd"/>
          </w:p>
        </w:tc>
        <w:tc>
          <w:tcPr>
            <w:tcW w:w="1962" w:type="dxa"/>
            <w:tcBorders>
              <w:left w:val="single" w:sz="4" w:space="0" w:color="auto"/>
            </w:tcBorders>
          </w:tcPr>
          <w:p w14:paraId="7E40BF3F" w14:textId="77777777" w:rsidR="006E13E3" w:rsidRDefault="006E13E3" w:rsidP="00B768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Ke</w:t>
            </w:r>
          </w:p>
        </w:tc>
      </w:tr>
      <w:tr w:rsidR="006E13E3" w14:paraId="59C5E3E2" w14:textId="77777777" w:rsidTr="006E1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36186534" w14:textId="77777777" w:rsidR="006E13E3" w:rsidRPr="006E13E3" w:rsidRDefault="006E13E3" w:rsidP="00B768A2">
            <w:pPr>
              <w:rPr>
                <w:b w:val="0"/>
                <w:lang w:val="es-ES" w:eastAsia="es-ES"/>
              </w:rPr>
            </w:pPr>
            <w:r w:rsidRPr="006E13E3">
              <w:rPr>
                <w:b w:val="0"/>
                <w:bCs w:val="0"/>
                <w:lang w:val="es-ES" w:eastAsia="es-ES"/>
              </w:rPr>
              <w:t>0.64s</w:t>
            </w:r>
            <w:r w:rsidRPr="006E13E3">
              <w:rPr>
                <w:b w:val="0"/>
                <w:lang w:val="es-ES" w:eastAsia="es-ES"/>
              </w:rPr>
              <w:t xml:space="preserve"> </w:t>
            </w:r>
            <w:r w:rsidRPr="006E13E3">
              <w:rPr>
                <w:b w:val="0"/>
                <w:bCs w:val="0"/>
                <w:lang w:val="es-ES" w:eastAsia="es-ES"/>
              </w:rPr>
              <w:sym w:font="Wingdings" w:char="F0E0"/>
            </w:r>
            <w:r w:rsidRPr="006E13E3">
              <w:rPr>
                <w:b w:val="0"/>
                <w:bCs w:val="0"/>
                <w:lang w:val="es-ES" w:eastAsia="es-ES"/>
              </w:rPr>
              <w:t xml:space="preserve"> </w:t>
            </w:r>
            <w:r>
              <w:rPr>
                <w:b w:val="0"/>
                <w:bCs w:val="0"/>
                <w:lang w:val="es-ES" w:eastAsia="es-ES"/>
              </w:rPr>
              <w:t>0s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60EF5128" w14:textId="77777777" w:rsidR="006E13E3" w:rsidRDefault="006E13E3" w:rsidP="00B768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1.42s-0.64s = 0.78s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5809607E" w14:textId="77777777" w:rsidR="006E13E3" w:rsidRDefault="006E13E3" w:rsidP="00B768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1.02s</w:t>
            </w:r>
          </w:p>
        </w:tc>
        <w:tc>
          <w:tcPr>
            <w:tcW w:w="1962" w:type="dxa"/>
            <w:tcBorders>
              <w:left w:val="single" w:sz="4" w:space="0" w:color="auto"/>
            </w:tcBorders>
          </w:tcPr>
          <w:p w14:paraId="7AC7B05D" w14:textId="77777777" w:rsidR="006E13E3" w:rsidRDefault="006E13E3" w:rsidP="00B768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Infinito</w:t>
            </w:r>
          </w:p>
        </w:tc>
      </w:tr>
      <w:tr w:rsidR="006E13E3" w14:paraId="00668CBC" w14:textId="77777777" w:rsidTr="006E13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17C437EF" w14:textId="77777777" w:rsidR="006E13E3" w:rsidRPr="006E13E3" w:rsidRDefault="006E13E3" w:rsidP="00B768A2">
            <w:pPr>
              <w:rPr>
                <w:b w:val="0"/>
                <w:lang w:val="es-ES" w:eastAsia="es-ES"/>
              </w:rPr>
            </w:pPr>
            <w:r w:rsidRPr="006E13E3">
              <w:rPr>
                <w:b w:val="0"/>
                <w:lang w:val="es-ES" w:eastAsia="es-ES"/>
              </w:rPr>
              <w:t>2.14V</w:t>
            </w:r>
            <w:r w:rsidRPr="006E13E3">
              <w:rPr>
                <w:b w:val="0"/>
                <w:bCs w:val="0"/>
                <w:lang w:val="es-ES" w:eastAsia="es-ES"/>
              </w:rPr>
              <w:t xml:space="preserve"> </w:t>
            </w:r>
            <w:r w:rsidRPr="006E13E3">
              <w:rPr>
                <w:b w:val="0"/>
                <w:bCs w:val="0"/>
                <w:lang w:val="es-ES" w:eastAsia="es-ES"/>
              </w:rPr>
              <w:sym w:font="Wingdings" w:char="F0E0"/>
            </w:r>
            <w:r>
              <w:rPr>
                <w:b w:val="0"/>
                <w:bCs w:val="0"/>
                <w:lang w:val="es-ES" w:eastAsia="es-ES"/>
              </w:rPr>
              <w:t xml:space="preserve"> 0v</w:t>
            </w:r>
            <w:r w:rsidRPr="006E13E3">
              <w:rPr>
                <w:b w:val="0"/>
                <w:bCs w:val="0"/>
                <w:lang w:val="es-ES" w:eastAsia="es-ES"/>
              </w:rPr>
              <w:t xml:space="preserve"> 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5DA295B4" w14:textId="77777777" w:rsidR="006E13E3" w:rsidRDefault="006E13E3" w:rsidP="00B76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2.59v-2.14v = 0.45v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4155F7FA" w14:textId="77777777" w:rsidR="006E13E3" w:rsidRDefault="006E13E3" w:rsidP="00B76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0.5v</w:t>
            </w:r>
          </w:p>
        </w:tc>
        <w:tc>
          <w:tcPr>
            <w:tcW w:w="1962" w:type="dxa"/>
            <w:tcBorders>
              <w:left w:val="single" w:sz="4" w:space="0" w:color="auto"/>
            </w:tcBorders>
          </w:tcPr>
          <w:p w14:paraId="1A1706A4" w14:textId="77777777" w:rsidR="006E13E3" w:rsidRDefault="006E13E3" w:rsidP="00B768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0.45v</w:t>
            </w:r>
          </w:p>
        </w:tc>
      </w:tr>
    </w:tbl>
    <w:p w14:paraId="7931C2E3" w14:textId="77777777" w:rsidR="00B768A2" w:rsidRDefault="00B768A2" w:rsidP="00B768A2">
      <w:pPr>
        <w:rPr>
          <w:lang w:val="es-ES" w:eastAsia="es-ES"/>
        </w:rPr>
      </w:pPr>
    </w:p>
    <w:p w14:paraId="050E8052" w14:textId="77777777" w:rsidR="00D107CA" w:rsidRDefault="00D107CA" w:rsidP="00D107CA">
      <w:pPr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>Con estos datos podemos calcular todo lo que necesitamos.</w:t>
      </w:r>
    </w:p>
    <w:p w14:paraId="185D8369" w14:textId="77777777" w:rsidR="00D107CA" w:rsidRPr="00D107CA" w:rsidRDefault="00D107CA" w:rsidP="006E13E3">
      <w:pPr>
        <w:jc w:val="center"/>
        <w:rPr>
          <w:rFonts w:eastAsiaTheme="minorEastAsia"/>
          <w:sz w:val="22"/>
          <w:lang w:val="es-ES" w:eastAsia="es-ES"/>
        </w:rPr>
      </w:pPr>
    </w:p>
    <w:p w14:paraId="568720C5" w14:textId="77777777" w:rsidR="00D107CA" w:rsidRPr="00D107CA" w:rsidRDefault="00D107CA" w:rsidP="006E13E3">
      <w:pPr>
        <w:jc w:val="center"/>
        <w:rPr>
          <w:rFonts w:eastAsiaTheme="minorEastAsia"/>
          <w:sz w:val="22"/>
          <w:lang w:val="es-ES" w:eastAsia="es-ES"/>
        </w:rPr>
      </w:pPr>
    </w:p>
    <w:p w14:paraId="1901064D" w14:textId="77777777" w:rsidR="006E13E3" w:rsidRDefault="006E13E3" w:rsidP="006E13E3">
      <w:pPr>
        <w:jc w:val="center"/>
        <w:rPr>
          <w:sz w:val="22"/>
          <w:lang w:eastAsia="es-ES"/>
        </w:rPr>
      </w:pPr>
      <m:oMathPara>
        <m:oMath>
          <m:r>
            <w:rPr>
              <w:rFonts w:ascii="Cambria Math" w:hAnsi="Cambria Math"/>
              <w:sz w:val="22"/>
              <w:lang w:val="es-ES" w:eastAsia="es-ES"/>
            </w:rPr>
            <w:lastRenderedPageBreak/>
            <m:t xml:space="preserve">Mp= </m:t>
          </m:r>
          <m:f>
            <m:fPr>
              <m:ctrlPr>
                <w:rPr>
                  <w:rFonts w:ascii="Cambria Math" w:hAnsi="Cambria Math"/>
                  <w:i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hAnsi="Cambria Math"/>
                  <w:sz w:val="22"/>
                  <w:lang w:val="es-ES" w:eastAsia="es-ES"/>
                </w:rPr>
                <m:t>yp-y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545454"/>
                  <w:sz w:val="22"/>
                  <w:shd w:val="clear" w:color="auto" w:fill="FFFFFF"/>
                </w:rPr>
                <m:t> ∞</m:t>
              </m:r>
            </m:num>
            <m:den>
              <m:r>
                <w:rPr>
                  <w:rFonts w:ascii="Cambria Math" w:hAnsi="Cambria Math"/>
                  <w:sz w:val="22"/>
                  <w:lang w:val="es-ES" w:eastAsia="es-ES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545454"/>
                  <w:sz w:val="22"/>
                  <w:shd w:val="clear" w:color="auto" w:fill="FFFFFF"/>
                </w:rPr>
                <m:t> ∞</m:t>
              </m:r>
            </m:den>
          </m:f>
          <m:r>
            <w:rPr>
              <w:rFonts w:ascii="Cambria Math" w:hAnsi="Cambria Math"/>
              <w:sz w:val="22"/>
              <w:lang w:val="es-ES" w:eastAsia="es-ES"/>
            </w:rPr>
            <m:t>*100=11.11%</m:t>
          </m:r>
        </m:oMath>
      </m:oMathPara>
    </w:p>
    <w:p w14:paraId="575B7E8E" w14:textId="77777777" w:rsidR="006E13E3" w:rsidRPr="00E57CFF" w:rsidRDefault="006E13E3" w:rsidP="00B768A2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w:rPr>
              <w:rFonts w:ascii="Cambria Math" w:hAnsi="Cambria Math"/>
              <w:sz w:val="22"/>
              <w:lang w:eastAsia="es-ES"/>
            </w:rPr>
            <m:t>Mp=100*</m:t>
          </m:r>
          <m:sSup>
            <m:sSupPr>
              <m:ctrlPr>
                <w:rPr>
                  <w:rFonts w:ascii="Cambria Math" w:hAnsi="Cambria Math"/>
                  <w:i/>
                  <w:sz w:val="22"/>
                  <w:lang w:eastAsia="es-ES"/>
                </w:rPr>
              </m:ctrlPr>
            </m:sSupPr>
            <m:e>
              <m:r>
                <w:rPr>
                  <w:rFonts w:ascii="Cambria Math" w:hAnsi="Cambria Math"/>
                  <w:sz w:val="22"/>
                  <w:lang w:eastAsia="es-ES"/>
                </w:rPr>
                <m:t>e</m:t>
              </m:r>
            </m:e>
            <m:sup>
              <m:r>
                <w:rPr>
                  <w:rFonts w:ascii="Cambria Math" w:hAnsi="Cambria Math"/>
                  <w:sz w:val="22"/>
                  <w:lang w:eastAsia="es-ES"/>
                </w:rPr>
                <m:t>-</m:t>
              </m:r>
              <m:f>
                <m:fPr>
                  <m:ctrlPr>
                    <w:rPr>
                      <w:rFonts w:ascii="Cambria Math" w:hAnsi="Arial" w:cs="Arial"/>
                      <w:color w:val="222222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hd w:val="clear" w:color="auto" w:fill="FFFFFF"/>
                    </w:rPr>
                    <m:t>π</m:t>
                  </m:r>
                  <m:ctrlPr>
                    <w:rPr>
                      <w:rFonts w:ascii="Cambria Math" w:hAnsi="Cambria Math"/>
                      <w:i/>
                      <w:sz w:val="22"/>
                      <w:lang w:eastAsia="es-ES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2"/>
                      <w:lang w:eastAsia="es-ES"/>
                    </w:rPr>
                    <m:t>tg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hd w:val="clear" w:color="auto" w:fill="FFFFFF"/>
                    </w:rPr>
                    <m:t>θ 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22"/>
              <w:lang w:eastAsia="es-ES"/>
            </w:rPr>
            <m:t xml:space="preserve"> ; </m:t>
          </m:r>
          <m:r>
            <m:rPr>
              <m:sty m:val="p"/>
            </m:rPr>
            <w:rPr>
              <w:rFonts w:ascii="Cambria Math" w:hAnsi="Cambria Math" w:cs="Arial"/>
              <w:color w:val="222222"/>
              <w:shd w:val="clear" w:color="auto" w:fill="FFFFFF"/>
            </w:rPr>
            <m:t>θ </m:t>
          </m:r>
          <m:r>
            <m:rPr>
              <m:sty m:val="p"/>
            </m:rPr>
            <w:rPr>
              <w:rFonts w:ascii="Cambria Math" w:hAnsi="Arial" w:cs="Arial"/>
              <w:color w:val="222222"/>
              <w:shd w:val="clear" w:color="auto" w:fill="FFFFFF"/>
            </w:rPr>
            <m:t>=0.9605 rad</m:t>
          </m:r>
        </m:oMath>
      </m:oMathPara>
    </w:p>
    <w:p w14:paraId="6C12EB78" w14:textId="77777777" w:rsidR="00E57CFF" w:rsidRDefault="00E57CFF" w:rsidP="009C4ACD">
      <w:pPr>
        <w:jc w:val="both"/>
        <w:rPr>
          <w:shd w:val="clear" w:color="auto" w:fill="FFFFFF"/>
          <w:lang w:val="es-ES"/>
        </w:rPr>
      </w:pPr>
      <w:r w:rsidRPr="00E57CFF">
        <w:rPr>
          <w:shd w:val="clear" w:color="auto" w:fill="FFFFFF"/>
          <w:lang w:val="es-ES"/>
        </w:rPr>
        <w:t xml:space="preserve">Con este </w:t>
      </w:r>
      <w:r w:rsidR="00D107CA">
        <w:rPr>
          <w:shd w:val="clear" w:color="auto" w:fill="FFFFFF"/>
          <w:lang w:val="es-ES"/>
        </w:rPr>
        <w:t>án</w:t>
      </w:r>
      <w:r w:rsidR="00D107CA" w:rsidRPr="00E57CFF">
        <w:rPr>
          <w:shd w:val="clear" w:color="auto" w:fill="FFFFFF"/>
          <w:lang w:val="es-ES"/>
        </w:rPr>
        <w:t>gulo</w:t>
      </w:r>
      <m:oMath>
        <m:r>
          <w:rPr>
            <w:rFonts w:ascii="Cambria Math" w:hAnsi="Cambria Math"/>
            <w:shd w:val="clear" w:color="auto" w:fill="FFFFFF"/>
            <w:lang w:val="es-ES"/>
          </w:rPr>
          <m:t xml:space="preserve"> </m:t>
        </m:r>
        <m:r>
          <w:rPr>
            <w:rFonts w:ascii="Cambria Math" w:eastAsiaTheme="minorEastAsia" w:hAnsi="Cambria Math"/>
            <w:sz w:val="22"/>
            <w:lang w:val="es-ES" w:eastAsia="es-ES"/>
          </w:rPr>
          <m:t xml:space="preserve"> </m:t>
        </m:r>
        <m:r>
          <m:rPr>
            <m:sty m:val="p"/>
          </m:rPr>
          <w:rPr>
            <w:rFonts w:ascii="Cambria Math" w:hAnsi="Cambria Math" w:cs="Arial"/>
            <w:color w:val="222222"/>
            <w:shd w:val="clear" w:color="auto" w:fill="FFFFFF"/>
          </w:rPr>
          <m:t>θ</m:t>
        </m:r>
        <m:r>
          <m:rPr>
            <m:sty m:val="p"/>
          </m:rPr>
          <w:rPr>
            <w:rFonts w:ascii="Cambria Math" w:hAnsi="Cambria Math" w:cs="Arial"/>
            <w:color w:val="222222"/>
            <w:shd w:val="clear" w:color="auto" w:fill="FFFFFF"/>
            <w:lang w:val="es-ES"/>
          </w:rPr>
          <m:t> </m:t>
        </m:r>
      </m:oMath>
      <w:r w:rsidRPr="00E57CFF">
        <w:rPr>
          <w:shd w:val="clear" w:color="auto" w:fill="FFFFFF"/>
          <w:lang w:val="es-ES"/>
        </w:rPr>
        <w:t xml:space="preserve"> calculado y</w:t>
      </w:r>
      <w:r>
        <w:rPr>
          <w:shd w:val="clear" w:color="auto" w:fill="FFFFFF"/>
          <w:lang w:val="es-ES"/>
        </w:rPr>
        <w:t xml:space="preserve">a podemos saber que nuestro sistema será sobre amortiguado, cosa que podemos corroborar en la práctica ya que observamos que es oscilatorio y estable. </w:t>
      </w:r>
    </w:p>
    <w:p w14:paraId="2CE04B4A" w14:textId="77777777" w:rsidR="00E57CFF" w:rsidRPr="00E57CFF" w:rsidRDefault="00E57CFF" w:rsidP="009C4ACD">
      <w:pPr>
        <w:jc w:val="both"/>
        <w:rPr>
          <w:shd w:val="clear" w:color="auto" w:fill="FFFFFF"/>
          <w:lang w:val="es-ES"/>
        </w:rPr>
      </w:pPr>
      <w:r>
        <w:rPr>
          <w:shd w:val="clear" w:color="auto" w:fill="FFFFFF"/>
          <w:lang w:val="es-ES"/>
        </w:rPr>
        <w:t xml:space="preserve">Ahora que conocemos el </w:t>
      </w:r>
      <w:r w:rsidR="00D107CA">
        <w:rPr>
          <w:shd w:val="clear" w:color="auto" w:fill="FFFFFF"/>
          <w:lang w:val="es-ES"/>
        </w:rPr>
        <w:t>ángulo</w:t>
      </w:r>
      <w:r>
        <w:rPr>
          <w:shd w:val="clear" w:color="auto" w:fill="FFFFFF"/>
          <w:lang w:val="es-ES"/>
        </w:rPr>
        <w:t xml:space="preserve"> podemos calcular:</w:t>
      </w:r>
    </w:p>
    <w:p w14:paraId="33B5108E" w14:textId="77777777" w:rsidR="006E13E3" w:rsidRPr="00E57CFF" w:rsidRDefault="006E13E3" w:rsidP="00B768A2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ξ=</m:t>
          </m:r>
          <m:func>
            <m:func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4"/>
                  <w:shd w:val="clear" w:color="auto" w:fill="FFFFFF"/>
                </w:rPr>
                <m:t>θ</m:t>
              </m:r>
            </m:e>
          </m:func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=0.5&lt;731</m:t>
          </m:r>
        </m:oMath>
      </m:oMathPara>
    </w:p>
    <w:p w14:paraId="4448D3AE" w14:textId="77777777" w:rsidR="00E57CFF" w:rsidRPr="006E13E3" w:rsidRDefault="00E57CFF" w:rsidP="00B768A2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Ts=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σ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→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  <m:ctrlPr>
                <w:rPr>
                  <w:rFonts w:ascii="Cambria Math" w:eastAsiaTheme="minorEastAsia" w:hAnsi="Cambria Math"/>
                  <w:i/>
                  <w:color w:val="222222"/>
                  <w:sz w:val="22"/>
                  <w:shd w:val="clear" w:color="auto" w:fill="FFFFFF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1.02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=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σ=3.08</m:t>
          </m:r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  </m:t>
          </m:r>
        </m:oMath>
      </m:oMathPara>
    </w:p>
    <w:p w14:paraId="38ED879D" w14:textId="77777777" w:rsidR="00E57CFF" w:rsidRPr="006E13E3" w:rsidRDefault="00E57CFF" w:rsidP="00E57CFF">
      <w:pPr>
        <w:rPr>
          <w:rFonts w:eastAsiaTheme="minorEastAsia"/>
          <w:color w:val="222222"/>
          <w:sz w:val="22"/>
          <w:shd w:val="clear" w:color="auto" w:fill="FFFFFF"/>
        </w:rPr>
      </w:pPr>
      <m:oMathPara>
        <m:oMath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Tp=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ϖd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>→</m:t>
          </m:r>
          <m:f>
            <m:fPr>
              <m:ctrl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π</m:t>
              </m:r>
              <m:ctrlPr>
                <w:rPr>
                  <w:rFonts w:ascii="Cambria Math" w:eastAsiaTheme="minorEastAsia" w:hAnsi="Cambria Math"/>
                  <w:i/>
                  <w:color w:val="222222"/>
                  <w:sz w:val="22"/>
                  <w:shd w:val="clear" w:color="auto" w:fill="FFFFFF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1.02</m:t>
              </m:r>
            </m:den>
          </m:f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=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>ϖd=3.08</m:t>
          </m:r>
          <m:r>
            <w:rPr>
              <w:rFonts w:ascii="Cambria Math" w:eastAsiaTheme="minorEastAsia" w:hAnsi="Cambria Math"/>
              <w:color w:val="222222"/>
              <w:sz w:val="22"/>
              <w:shd w:val="clear" w:color="auto" w:fill="FFFFFF"/>
            </w:rPr>
            <m:t xml:space="preserve">  </m:t>
          </m:r>
        </m:oMath>
      </m:oMathPara>
    </w:p>
    <w:p w14:paraId="0B785DDE" w14:textId="77777777" w:rsidR="006E13E3" w:rsidRDefault="00E57CFF" w:rsidP="00B768A2">
      <w:pPr>
        <w:rPr>
          <w:rFonts w:eastAsiaTheme="minorEastAsia"/>
          <w:color w:val="222222"/>
          <w:sz w:val="22"/>
          <w:shd w:val="clear" w:color="auto" w:fill="FFFFFF"/>
          <w:lang w:val="es-ES"/>
        </w:rPr>
      </w:pPr>
      <w:r>
        <w:rPr>
          <w:rFonts w:eastAsiaTheme="minorEastAsia"/>
          <w:sz w:val="22"/>
          <w:lang w:val="es-ES" w:eastAsia="es-ES"/>
        </w:rPr>
        <w:t xml:space="preserve">Obteniendo </w:t>
      </w:r>
      <m:oMath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</w:rPr>
          <m:t>ϖ</m:t>
        </m:r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  <w:lang w:val="es-ES"/>
          </w:rPr>
          <m:t>d</m:t>
        </m:r>
      </m:oMath>
      <w:r w:rsidRPr="00E57CFF">
        <w:rPr>
          <w:rFonts w:eastAsiaTheme="minorEastAsia"/>
          <w:color w:val="222222"/>
          <w:sz w:val="22"/>
          <w:shd w:val="clear" w:color="auto" w:fill="FFFFFF"/>
          <w:lang w:val="es-ES"/>
        </w:rPr>
        <w:t xml:space="preserve"> ya témenos t</w:t>
      </w:r>
      <w:r>
        <w:rPr>
          <w:rFonts w:eastAsiaTheme="minorEastAsia"/>
          <w:color w:val="222222"/>
          <w:sz w:val="22"/>
          <w:shd w:val="clear" w:color="auto" w:fill="FFFFFF"/>
          <w:lang w:val="es-ES"/>
        </w:rPr>
        <w:t xml:space="preserve">odo lo que necesitábamos para calcular </w:t>
      </w:r>
      <m:oMath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</w:rPr>
          <m:t>ϖ</m:t>
        </m:r>
        <m:r>
          <m:rPr>
            <m:sty m:val="p"/>
          </m:rPr>
          <w:rPr>
            <w:rFonts w:ascii="Cambria Math" w:hAnsi="Cambria Math" w:cs="Arial"/>
            <w:color w:val="222222"/>
            <w:sz w:val="22"/>
            <w:shd w:val="clear" w:color="auto" w:fill="FFFFFF"/>
            <w:lang w:val="es-ES"/>
          </w:rPr>
          <m:t>n</m:t>
        </m:r>
      </m:oMath>
      <w:r>
        <w:rPr>
          <w:rFonts w:eastAsiaTheme="minorEastAsia"/>
          <w:color w:val="222222"/>
          <w:sz w:val="22"/>
          <w:shd w:val="clear" w:color="auto" w:fill="FFFFFF"/>
          <w:lang w:val="es-ES"/>
        </w:rPr>
        <w:t xml:space="preserve"> y obtener la función de transferencia. </w:t>
      </w:r>
    </w:p>
    <w:p w14:paraId="23B5BA3C" w14:textId="77777777" w:rsidR="00E57CFF" w:rsidRDefault="00E57CFF" w:rsidP="00B768A2">
      <w:pPr>
        <w:rPr>
          <w:rFonts w:eastAsiaTheme="minorEastAsia"/>
          <w:color w:val="222222"/>
          <w:sz w:val="22"/>
          <w:shd w:val="clear" w:color="auto" w:fill="FFFFFF"/>
          <w:lang w:val="es-ES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 xml:space="preserve">ϖd= ϖn*sen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4"/>
              <w:shd w:val="clear" w:color="auto" w:fill="FFFFFF"/>
            </w:rPr>
            <m:t xml:space="preserve">θ→ </m:t>
          </m:r>
          <m:r>
            <m:rPr>
              <m:sty m:val="p"/>
            </m:rPr>
            <w:rPr>
              <w:rFonts w:ascii="Cambria Math" w:hAnsi="Cambria Math" w:cs="Arial"/>
              <w:color w:val="222222"/>
              <w:sz w:val="22"/>
              <w:shd w:val="clear" w:color="auto" w:fill="FFFFFF"/>
            </w:rPr>
            <m:t xml:space="preserve">ϖn=3.7584 </m:t>
          </m:r>
        </m:oMath>
      </m:oMathPara>
    </w:p>
    <w:p w14:paraId="0DB64633" w14:textId="77777777" w:rsidR="00E57CFF" w:rsidRDefault="00E57CFF" w:rsidP="00B768A2">
      <w:pPr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 xml:space="preserve"> La función de transferencia será</w:t>
      </w:r>
      <w:r w:rsidR="00D107CA">
        <w:rPr>
          <w:rFonts w:eastAsiaTheme="minorEastAsia"/>
          <w:sz w:val="22"/>
          <w:lang w:val="es-ES" w:eastAsia="es-ES"/>
        </w:rPr>
        <w:t xml:space="preserve"> de la forma:</w:t>
      </w:r>
    </w:p>
    <w:p w14:paraId="24AFC10F" w14:textId="77777777" w:rsidR="00E57CFF" w:rsidRPr="00E57CFF" w:rsidRDefault="00E57CFF" w:rsidP="00B768A2">
      <w:pPr>
        <w:rPr>
          <w:rFonts w:eastAsiaTheme="minorEastAsia"/>
          <w:sz w:val="22"/>
          <w:lang w:val="es-ES" w:eastAsia="es-ES"/>
        </w:rPr>
      </w:pPr>
      <m:oMathPara>
        <m:oMath>
          <m:r>
            <w:rPr>
              <w:rFonts w:ascii="Cambria Math" w:eastAsiaTheme="minorEastAsia" w:hAnsi="Cambria Math"/>
              <w:sz w:val="22"/>
              <w:lang w:val="es-ES" w:eastAsia="es-ES"/>
            </w:rPr>
            <m:t>FDT=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Ke*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ϖ</m:t>
              </m:r>
              <m:sSup>
                <m:sSupPr>
                  <m:ctrl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es-ES" w:eastAsia="es-E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+2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ξϖn*s+ϖ</m:t>
              </m:r>
              <m:sSup>
                <m:sSupPr>
                  <m:ctrl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Arial"/>
                      <w:color w:val="222222"/>
                      <w:sz w:val="22"/>
                      <w:shd w:val="clear" w:color="auto" w:fill="FFFFFF"/>
                    </w:rPr>
                    <m:t>2</m:t>
                  </m:r>
                </m:sup>
              </m:sSup>
            </m:den>
          </m:f>
        </m:oMath>
      </m:oMathPara>
    </w:p>
    <w:p w14:paraId="058E2E93" w14:textId="77777777" w:rsidR="00E57CFF" w:rsidRDefault="00E57CFF" w:rsidP="00B768A2">
      <w:pPr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>Sustituyendo y realizando los cálculos nos queda:</w:t>
      </w:r>
    </w:p>
    <w:p w14:paraId="3A9D73E0" w14:textId="77777777" w:rsidR="00E57CFF" w:rsidRPr="00E57CFF" w:rsidRDefault="00E57CFF" w:rsidP="00E57CFF">
      <w:pPr>
        <w:rPr>
          <w:rFonts w:eastAsiaTheme="minorEastAsia"/>
          <w:sz w:val="22"/>
          <w:lang w:val="es-ES" w:eastAsia="es-ES"/>
        </w:rPr>
      </w:pPr>
      <m:oMathPara>
        <m:oMath>
          <m:r>
            <w:rPr>
              <w:rFonts w:ascii="Cambria Math" w:eastAsiaTheme="minorEastAsia" w:hAnsi="Cambria Math"/>
              <w:sz w:val="22"/>
              <w:lang w:val="es-ES" w:eastAsia="es-ES"/>
            </w:rPr>
            <m:t>FDT=</m:t>
          </m:r>
          <m:f>
            <m:fPr>
              <m:ctrlPr>
                <w:rPr>
                  <w:rFonts w:ascii="Cambria Math" w:eastAsiaTheme="minorEastAsia" w:hAnsi="Cambria Math"/>
                  <w:i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6.3565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2"/>
                      <w:lang w:val="es-ES" w:eastAsia="es-E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sz w:val="22"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2"/>
                  <w:lang w:val="es-ES" w:eastAsia="es-ES"/>
                </w:rPr>
                <m:t>+4.3079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2"/>
                  <w:shd w:val="clear" w:color="auto" w:fill="FFFFFF"/>
                </w:rPr>
                <m:t>s+14.1256</m:t>
              </m:r>
            </m:den>
          </m:f>
        </m:oMath>
      </m:oMathPara>
    </w:p>
    <w:p w14:paraId="4573343D" w14:textId="77777777" w:rsidR="00D107CA" w:rsidRDefault="00E57CFF" w:rsidP="009C4ACD">
      <w:pPr>
        <w:jc w:val="both"/>
        <w:rPr>
          <w:rFonts w:eastAsiaTheme="minorEastAsia"/>
          <w:sz w:val="22"/>
          <w:lang w:val="es-ES" w:eastAsia="es-ES"/>
        </w:rPr>
      </w:pPr>
      <w:r>
        <w:rPr>
          <w:rFonts w:eastAsiaTheme="minorEastAsia"/>
          <w:sz w:val="22"/>
          <w:lang w:val="es-ES" w:eastAsia="es-ES"/>
        </w:rPr>
        <w:t xml:space="preserve">Sin </w:t>
      </w:r>
      <w:proofErr w:type="gramStart"/>
      <w:r>
        <w:rPr>
          <w:rFonts w:eastAsiaTheme="minorEastAsia"/>
          <w:sz w:val="22"/>
          <w:lang w:val="es-ES" w:eastAsia="es-ES"/>
        </w:rPr>
        <w:t>embargo</w:t>
      </w:r>
      <w:proofErr w:type="gramEnd"/>
      <w:r>
        <w:rPr>
          <w:rFonts w:eastAsiaTheme="minorEastAsia"/>
          <w:sz w:val="22"/>
          <w:lang w:val="es-ES" w:eastAsia="es-ES"/>
        </w:rPr>
        <w:t xml:space="preserve"> aun no habríamos terminado ya que si nos fijamos en el código de Arduino con el que hemos producido el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observamos que no es un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unitario, sino que pasamos del valor “1240” al “1270” por lo que nuestro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será de 30 unidades. Para conseguir la respuesta al </w:t>
      </w:r>
      <w:r w:rsidR="00D107CA">
        <w:rPr>
          <w:rFonts w:eastAsiaTheme="minorEastAsia"/>
          <w:sz w:val="22"/>
          <w:lang w:val="es-ES" w:eastAsia="es-ES"/>
        </w:rPr>
        <w:t>escalón</w:t>
      </w:r>
      <w:r>
        <w:rPr>
          <w:rFonts w:eastAsiaTheme="minorEastAsia"/>
          <w:sz w:val="22"/>
          <w:lang w:val="es-ES" w:eastAsia="es-ES"/>
        </w:rPr>
        <w:t xml:space="preserve"> unitario deberemos dividir nuestra FDT entre 30, por lo que el resultado final será:</w:t>
      </w:r>
    </w:p>
    <w:p w14:paraId="6FA7D628" w14:textId="77777777" w:rsidR="00B768A2" w:rsidRPr="00D107CA" w:rsidRDefault="00E57CFF" w:rsidP="00B768A2">
      <w:pPr>
        <w:rPr>
          <w:rFonts w:eastAsiaTheme="minorEastAsia"/>
          <w:color w:val="BF2B0E" w:themeColor="accent1" w:themeShade="BF"/>
          <w:sz w:val="22"/>
          <w:lang w:val="es-ES" w:eastAsia="es-ES"/>
        </w:rPr>
      </w:pPr>
      <m:oMathPara>
        <m:oMath>
          <m:r>
            <w:rPr>
              <w:rFonts w:ascii="Cambria Math" w:eastAsiaTheme="minorEastAsia" w:hAnsi="Cambria Math"/>
              <w:color w:val="BF2B0E" w:themeColor="accent1" w:themeShade="BF"/>
              <w:sz w:val="22"/>
              <w:lang w:val="es-ES" w:eastAsia="es-ES"/>
            </w:rPr>
            <m:t>FDT=</m:t>
          </m:r>
          <m:f>
            <m:fPr>
              <m:ctrlPr>
                <w:rPr>
                  <w:rFonts w:ascii="Cambria Math" w:eastAsiaTheme="minorEastAsia" w:hAnsi="Cambria Math"/>
                  <w:i/>
                  <w:color w:val="BF2B0E" w:themeColor="accent1" w:themeShade="BF"/>
                  <w:sz w:val="22"/>
                  <w:lang w:val="es-ES" w:eastAsia="es-ES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BF2B0E" w:themeColor="accent1" w:themeShade="BF"/>
                  <w:sz w:val="22"/>
                  <w:lang w:val="es-ES" w:eastAsia="es-ES"/>
                </w:rPr>
                <m:t>0.2119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BF2B0E" w:themeColor="accent1" w:themeShade="BF"/>
                      <w:sz w:val="22"/>
                      <w:lang w:val="es-ES" w:eastAsia="es-E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BF2B0E" w:themeColor="accent1" w:themeShade="BF"/>
                      <w:sz w:val="22"/>
                      <w:lang w:val="es-ES" w:eastAsia="es-E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BF2B0E" w:themeColor="accent1" w:themeShade="BF"/>
                      <w:sz w:val="22"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BF2B0E" w:themeColor="accent1" w:themeShade="BF"/>
                  <w:sz w:val="22"/>
                  <w:lang w:val="es-ES" w:eastAsia="es-ES"/>
                </w:rPr>
                <m:t>+4.3079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BF2B0E" w:themeColor="accent1" w:themeShade="BF"/>
                  <w:sz w:val="22"/>
                  <w:shd w:val="clear" w:color="auto" w:fill="FFFFFF"/>
                </w:rPr>
                <m:t>s+14.1256</m:t>
              </m:r>
            </m:den>
          </m:f>
        </m:oMath>
      </m:oMathPara>
    </w:p>
    <w:p w14:paraId="14CFC01C" w14:textId="77777777" w:rsidR="00D107CA" w:rsidRPr="00D107CA" w:rsidRDefault="00D02B92" w:rsidP="009C4ACD">
      <w:pPr>
        <w:pStyle w:val="Ttulo3"/>
        <w:jc w:val="both"/>
        <w:rPr>
          <w:lang w:val="es-ES" w:eastAsia="es-ES"/>
        </w:rPr>
      </w:pPr>
      <w:bookmarkStart w:id="11" w:name="_Toc536485901"/>
      <w:r>
        <w:rPr>
          <w:lang w:val="es-ES" w:eastAsia="es-ES"/>
        </w:rPr>
        <w:lastRenderedPageBreak/>
        <w:t>Comprobación Teórica.</w:t>
      </w:r>
      <w:bookmarkEnd w:id="11"/>
      <w:r>
        <w:rPr>
          <w:lang w:val="es-ES" w:eastAsia="es-ES"/>
        </w:rPr>
        <w:t xml:space="preserve"> </w:t>
      </w:r>
    </w:p>
    <w:p w14:paraId="0109A427" w14:textId="77777777" w:rsidR="00735489" w:rsidRDefault="006E2C47" w:rsidP="009C4ACD">
      <w:pPr>
        <w:jc w:val="both"/>
        <w:rPr>
          <w:lang w:val="es-ES"/>
        </w:rPr>
      </w:pPr>
      <w:r>
        <w:rPr>
          <w:lang w:val="es-ES"/>
        </w:rPr>
        <w:t xml:space="preserve">Una vez que tenemos la FDT, podemos modelarla en Simulink y observar su respuesta al escalón para comprobar si se comporta tal y como hemos </w:t>
      </w:r>
      <w:r w:rsidR="00D107CA">
        <w:rPr>
          <w:lang w:val="es-ES"/>
        </w:rPr>
        <w:t>calculado</w:t>
      </w:r>
      <w:r>
        <w:rPr>
          <w:lang w:val="es-ES"/>
        </w:rPr>
        <w:t xml:space="preserve">. </w:t>
      </w:r>
    </w:p>
    <w:p w14:paraId="69EB2590" w14:textId="77777777" w:rsidR="00D107CA" w:rsidRDefault="00D107CA" w:rsidP="00735489">
      <w:pPr>
        <w:rPr>
          <w:lang w:val="es-ES"/>
        </w:rPr>
      </w:pPr>
    </w:p>
    <w:p w14:paraId="7D0CE465" w14:textId="77777777" w:rsidR="00183990" w:rsidRDefault="006E2C47" w:rsidP="00D107C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98D6F9C" wp14:editId="51FF92FB">
            <wp:extent cx="4259024" cy="1534510"/>
            <wp:effectExtent l="0" t="0" r="8255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102" t="41951" r="28284" b="30098"/>
                    <a:stretch/>
                  </pic:blipFill>
                  <pic:spPr bwMode="auto">
                    <a:xfrm>
                      <a:off x="0" y="0"/>
                      <a:ext cx="4276097" cy="154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2EF40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t xml:space="preserve">Al simular la respuesta nos queda exactamente una función como la que habíamos modelado así que podemos asumir que nuestros cálculos son correctos. </w:t>
      </w:r>
    </w:p>
    <w:p w14:paraId="6FC14E20" w14:textId="77777777" w:rsidR="00D107CA" w:rsidRDefault="00D107CA" w:rsidP="00183990">
      <w:pPr>
        <w:rPr>
          <w:lang w:val="es-ES"/>
        </w:rPr>
      </w:pPr>
    </w:p>
    <w:p w14:paraId="65DF26C5" w14:textId="77777777" w:rsidR="006E2C47" w:rsidRDefault="006E2C47" w:rsidP="006E2C47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4B699D3" wp14:editId="7C380A0B">
            <wp:extent cx="5639100" cy="290085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8500"/>
                    <a:stretch/>
                  </pic:blipFill>
                  <pic:spPr bwMode="auto">
                    <a:xfrm>
                      <a:off x="0" y="0"/>
                      <a:ext cx="5695760" cy="293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F4B3A" w14:textId="77777777" w:rsidR="00183990" w:rsidRDefault="00183990" w:rsidP="00D02B92">
      <w:pPr>
        <w:pStyle w:val="Ttulo2"/>
        <w:rPr>
          <w:lang w:val="es-ES"/>
        </w:rPr>
      </w:pPr>
    </w:p>
    <w:p w14:paraId="5D55CCFB" w14:textId="77777777" w:rsidR="00183990" w:rsidRPr="00183990" w:rsidRDefault="00183990" w:rsidP="00183990">
      <w:pPr>
        <w:rPr>
          <w:lang w:val="es-ES"/>
        </w:rPr>
      </w:pPr>
    </w:p>
    <w:p w14:paraId="3FA59C04" w14:textId="77777777" w:rsidR="00D02B92" w:rsidRDefault="00D02B92" w:rsidP="009C4ACD">
      <w:pPr>
        <w:pStyle w:val="Ttulo2"/>
        <w:jc w:val="both"/>
        <w:rPr>
          <w:lang w:val="es-ES"/>
        </w:rPr>
      </w:pPr>
      <w:bookmarkStart w:id="12" w:name="_Toc536485902"/>
      <w:r>
        <w:rPr>
          <w:lang w:val="es-ES"/>
        </w:rPr>
        <w:lastRenderedPageBreak/>
        <w:t>Control del sistema.</w:t>
      </w:r>
      <w:bookmarkEnd w:id="12"/>
    </w:p>
    <w:p w14:paraId="4F5F0F55" w14:textId="77777777" w:rsidR="00183990" w:rsidRPr="00183990" w:rsidRDefault="00183990" w:rsidP="009C4ACD">
      <w:pPr>
        <w:jc w:val="both"/>
        <w:rPr>
          <w:lang w:val="es-ES"/>
        </w:rPr>
      </w:pPr>
      <w:r>
        <w:rPr>
          <w:lang w:val="es-ES"/>
        </w:rPr>
        <w:t xml:space="preserve">Ahora que tenemos nuestro modelo de la planta a controlar podemos añadir en el propio archivo de </w:t>
      </w:r>
      <w:r w:rsidR="00E2078E">
        <w:rPr>
          <w:lang w:val="es-ES"/>
        </w:rPr>
        <w:t xml:space="preserve">Simulink, </w:t>
      </w:r>
      <w:r>
        <w:rPr>
          <w:lang w:val="es-ES"/>
        </w:rPr>
        <w:t>creado anteriormente</w:t>
      </w:r>
      <w:r w:rsidR="00E2078E">
        <w:rPr>
          <w:lang w:val="es-ES"/>
        </w:rPr>
        <w:t>,</w:t>
      </w:r>
      <w:r>
        <w:rPr>
          <w:lang w:val="es-ES"/>
        </w:rPr>
        <w:t xml:space="preserve"> un regulador PID y gracias a las herramientas de Matlab ajustarlo para conseguir los valores</w:t>
      </w:r>
      <w:r w:rsidR="00E2078E">
        <w:rPr>
          <w:lang w:val="es-ES"/>
        </w:rPr>
        <w:t xml:space="preserve"> óptimos</w:t>
      </w:r>
      <w:r>
        <w:rPr>
          <w:lang w:val="es-ES"/>
        </w:rPr>
        <w:t xml:space="preserve"> de KP, KI y KD, que luego llevaremos a nuestro regulador real. </w:t>
      </w:r>
    </w:p>
    <w:p w14:paraId="0CDC0D78" w14:textId="77777777" w:rsidR="00D02B92" w:rsidRDefault="00D02B92" w:rsidP="009C4ACD">
      <w:pPr>
        <w:pStyle w:val="Ttulo3"/>
        <w:jc w:val="both"/>
        <w:rPr>
          <w:lang w:val="es-ES"/>
        </w:rPr>
      </w:pPr>
      <w:bookmarkStart w:id="13" w:name="_Toc536485903"/>
      <w:r>
        <w:rPr>
          <w:lang w:val="es-ES"/>
        </w:rPr>
        <w:t xml:space="preserve">Modelado en </w:t>
      </w:r>
      <w:r w:rsidR="00E2078E">
        <w:rPr>
          <w:lang w:val="es-ES"/>
        </w:rPr>
        <w:t>Simulink</w:t>
      </w:r>
      <w:r>
        <w:rPr>
          <w:lang w:val="es-ES"/>
        </w:rPr>
        <w:t>.</w:t>
      </w:r>
      <w:bookmarkEnd w:id="13"/>
    </w:p>
    <w:p w14:paraId="70FD630C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t>La planta con el regulador nos quedará:</w:t>
      </w:r>
    </w:p>
    <w:p w14:paraId="43CDB4E0" w14:textId="77777777" w:rsidR="00183990" w:rsidRDefault="00183990" w:rsidP="00E2078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CE63266" wp14:editId="762823D4">
            <wp:extent cx="4677104" cy="1712754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918" t="43484" r="30958" b="30380"/>
                    <a:stretch/>
                  </pic:blipFill>
                  <pic:spPr bwMode="auto">
                    <a:xfrm>
                      <a:off x="0" y="0"/>
                      <a:ext cx="4784512" cy="175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D668" w14:textId="77777777" w:rsidR="00183990" w:rsidRDefault="00E2078E" w:rsidP="00183990">
      <w:pPr>
        <w:rPr>
          <w:lang w:val="es-ES"/>
        </w:rPr>
      </w:pPr>
      <w:r>
        <w:rPr>
          <w:lang w:val="es-ES"/>
        </w:rPr>
        <w:t>U</w:t>
      </w:r>
      <w:r w:rsidR="00183990">
        <w:rPr>
          <w:lang w:val="es-ES"/>
        </w:rPr>
        <w:t>sando la herramienta de Matlab se nos muestra la siguiente ventana:</w:t>
      </w:r>
    </w:p>
    <w:p w14:paraId="464E363D" w14:textId="77777777" w:rsidR="00183990" w:rsidRDefault="00183990" w:rsidP="00E2078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CF385BB" wp14:editId="255E51BE">
            <wp:extent cx="4214326" cy="30358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686" t="2727" r="11882" b="7026"/>
                    <a:stretch/>
                  </pic:blipFill>
                  <pic:spPr bwMode="auto">
                    <a:xfrm>
                      <a:off x="0" y="0"/>
                      <a:ext cx="4272296" cy="307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38F90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lastRenderedPageBreak/>
        <w:t>Ajustando con las deslizaderas la parte superior podremos regular la respuesta que queremos en nuestro sistema, lo que nos deja unos valores de:</w:t>
      </w:r>
    </w:p>
    <w:p w14:paraId="6F275323" w14:textId="77777777" w:rsidR="00183990" w:rsidRDefault="00183990" w:rsidP="009C4ACD">
      <w:pPr>
        <w:jc w:val="both"/>
        <w:rPr>
          <w:lang w:val="es-ES"/>
        </w:rPr>
      </w:pPr>
    </w:p>
    <w:tbl>
      <w:tblPr>
        <w:tblStyle w:val="Tablanormal4"/>
        <w:tblW w:w="0" w:type="auto"/>
        <w:tblLook w:val="04A0" w:firstRow="1" w:lastRow="0" w:firstColumn="1" w:lastColumn="0" w:noHBand="0" w:noVBand="1"/>
      </w:tblPr>
      <w:tblGrid>
        <w:gridCol w:w="2169"/>
        <w:gridCol w:w="2140"/>
        <w:gridCol w:w="2153"/>
      </w:tblGrid>
      <w:tr w:rsidR="00183990" w14:paraId="2EBA686D" w14:textId="77777777" w:rsidTr="009C29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52AD5F06" w14:textId="77777777" w:rsidR="00183990" w:rsidRDefault="00183990" w:rsidP="009C4ACD">
            <w:pPr>
              <w:jc w:val="both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Kp</w:t>
            </w:r>
            <w:proofErr w:type="spellEnd"/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60234604" w14:textId="77777777" w:rsidR="00183990" w:rsidRDefault="00183990" w:rsidP="009C4AC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r>
              <w:rPr>
                <w:lang w:val="es-ES" w:eastAsia="es-ES"/>
              </w:rPr>
              <w:t>Ki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4441E351" w14:textId="77777777" w:rsidR="00183990" w:rsidRDefault="00183990" w:rsidP="009C4AC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 w:eastAsia="es-ES"/>
              </w:rPr>
            </w:pPr>
            <w:proofErr w:type="spellStart"/>
            <w:r>
              <w:rPr>
                <w:lang w:val="es-ES" w:eastAsia="es-ES"/>
              </w:rPr>
              <w:t>Kd</w:t>
            </w:r>
            <w:proofErr w:type="spellEnd"/>
          </w:p>
        </w:tc>
      </w:tr>
      <w:tr w:rsidR="00183990" w14:paraId="3E8FA9EA" w14:textId="77777777" w:rsidTr="009C29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9" w:type="dxa"/>
            <w:tcBorders>
              <w:right w:val="single" w:sz="4" w:space="0" w:color="auto"/>
            </w:tcBorders>
          </w:tcPr>
          <w:p w14:paraId="4044FACF" w14:textId="77777777" w:rsidR="00183990" w:rsidRPr="006E13E3" w:rsidRDefault="00183990" w:rsidP="009C4ACD">
            <w:pPr>
              <w:jc w:val="both"/>
              <w:rPr>
                <w:b w:val="0"/>
                <w:lang w:val="es-ES" w:eastAsia="es-ES"/>
              </w:rPr>
            </w:pPr>
            <w:r w:rsidRPr="00183990">
              <w:rPr>
                <w:b w:val="0"/>
                <w:bCs w:val="0"/>
                <w:lang w:val="es-ES" w:eastAsia="es-ES"/>
              </w:rPr>
              <w:t>9.75976669268827</w:t>
            </w:r>
          </w:p>
        </w:tc>
        <w:tc>
          <w:tcPr>
            <w:tcW w:w="2140" w:type="dxa"/>
            <w:tcBorders>
              <w:left w:val="single" w:sz="4" w:space="0" w:color="auto"/>
              <w:right w:val="single" w:sz="4" w:space="0" w:color="auto"/>
            </w:tcBorders>
          </w:tcPr>
          <w:p w14:paraId="3156AF8A" w14:textId="77777777" w:rsidR="00183990" w:rsidRDefault="00183990" w:rsidP="009C4A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 w:rsidRPr="00183990">
              <w:rPr>
                <w:lang w:val="es-ES" w:eastAsia="es-ES"/>
              </w:rPr>
              <w:t>27.438613663467</w:t>
            </w:r>
          </w:p>
        </w:tc>
        <w:tc>
          <w:tcPr>
            <w:tcW w:w="2153" w:type="dxa"/>
            <w:tcBorders>
              <w:left w:val="single" w:sz="4" w:space="0" w:color="auto"/>
            </w:tcBorders>
          </w:tcPr>
          <w:p w14:paraId="659920E4" w14:textId="77777777" w:rsidR="00183990" w:rsidRDefault="00183990" w:rsidP="009C4A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 w:eastAsia="es-ES"/>
              </w:rPr>
            </w:pPr>
            <w:r w:rsidRPr="00183990">
              <w:rPr>
                <w:lang w:val="es-ES" w:eastAsia="es-ES"/>
              </w:rPr>
              <w:t>-18.3285976721823</w:t>
            </w:r>
          </w:p>
        </w:tc>
      </w:tr>
    </w:tbl>
    <w:p w14:paraId="28763CBE" w14:textId="77777777" w:rsidR="00183990" w:rsidRPr="00183990" w:rsidRDefault="00183990" w:rsidP="009C4ACD">
      <w:pPr>
        <w:jc w:val="both"/>
        <w:rPr>
          <w:lang w:val="es-ES"/>
        </w:rPr>
      </w:pPr>
    </w:p>
    <w:p w14:paraId="5B050A7B" w14:textId="77777777" w:rsidR="00D6113A" w:rsidRDefault="00D6113A" w:rsidP="009C4ACD">
      <w:pPr>
        <w:pStyle w:val="Ttulo3"/>
        <w:jc w:val="both"/>
        <w:rPr>
          <w:lang w:val="es-ES"/>
        </w:rPr>
      </w:pPr>
      <w:bookmarkStart w:id="14" w:name="_Toc536485904"/>
      <w:r>
        <w:rPr>
          <w:lang w:val="es-ES"/>
        </w:rPr>
        <w:t>Programa de control</w:t>
      </w:r>
      <w:r w:rsidR="00D02B92">
        <w:rPr>
          <w:lang w:val="es-ES"/>
        </w:rPr>
        <w:t>.</w:t>
      </w:r>
      <w:bookmarkEnd w:id="14"/>
    </w:p>
    <w:p w14:paraId="6B6FF922" w14:textId="77777777" w:rsidR="00E2078E" w:rsidRPr="00E2078E" w:rsidRDefault="00E2078E" w:rsidP="009C4ACD">
      <w:pPr>
        <w:jc w:val="both"/>
        <w:rPr>
          <w:lang w:val="es-ES"/>
        </w:rPr>
      </w:pPr>
    </w:p>
    <w:p w14:paraId="41B56F22" w14:textId="77777777" w:rsidR="00D6113A" w:rsidRPr="00D6113A" w:rsidRDefault="00D6113A" w:rsidP="009C4ACD">
      <w:pPr>
        <w:pStyle w:val="Prrafodelista"/>
        <w:numPr>
          <w:ilvl w:val="0"/>
          <w:numId w:val="8"/>
        </w:numPr>
        <w:jc w:val="both"/>
        <w:rPr>
          <w:b/>
          <w:lang w:val="es-ES"/>
        </w:rPr>
      </w:pPr>
      <w:r w:rsidRPr="00D6113A">
        <w:rPr>
          <w:b/>
          <w:lang w:val="es-ES"/>
        </w:rPr>
        <w:t>Simulink</w:t>
      </w:r>
    </w:p>
    <w:p w14:paraId="687546D6" w14:textId="77777777" w:rsidR="00183990" w:rsidRDefault="00183990" w:rsidP="009C4ACD">
      <w:pPr>
        <w:jc w:val="both"/>
        <w:rPr>
          <w:lang w:val="es-ES"/>
        </w:rPr>
      </w:pPr>
      <w:r>
        <w:rPr>
          <w:lang w:val="es-ES"/>
        </w:rPr>
        <w:t>Ahora que ya tenemos los valores necesarios para nuestro regulador pasamos a implementar el sistema que controlará nuestra maqueta, para ello realizaremos los cálculos en Simulink, usando el bloque de PID que incorpora.</w:t>
      </w:r>
    </w:p>
    <w:p w14:paraId="762B77A0" w14:textId="77777777" w:rsidR="00183990" w:rsidRPr="00E2078E" w:rsidRDefault="00183990" w:rsidP="009C4ACD">
      <w:pPr>
        <w:jc w:val="both"/>
        <w:rPr>
          <w:u w:val="single"/>
          <w:lang w:val="es-ES"/>
        </w:rPr>
      </w:pPr>
      <w:r w:rsidRPr="00E2078E">
        <w:rPr>
          <w:u w:val="single"/>
          <w:lang w:val="es-ES"/>
        </w:rPr>
        <w:t>El funcionamiento será el siguiente</w:t>
      </w:r>
      <w:r w:rsidR="00E2078E" w:rsidRPr="00E2078E">
        <w:rPr>
          <w:u w:val="single"/>
          <w:lang w:val="es-ES"/>
        </w:rPr>
        <w:t>:</w:t>
      </w:r>
    </w:p>
    <w:p w14:paraId="7C9926F0" w14:textId="77777777" w:rsidR="00E2078E" w:rsidRPr="00E2078E" w:rsidRDefault="00183990" w:rsidP="009C4ACD">
      <w:pPr>
        <w:pStyle w:val="Prrafodelista"/>
        <w:numPr>
          <w:ilvl w:val="0"/>
          <w:numId w:val="9"/>
        </w:numPr>
        <w:jc w:val="both"/>
        <w:rPr>
          <w:lang w:val="es-ES"/>
        </w:rPr>
      </w:pPr>
      <w:r w:rsidRPr="00D6113A">
        <w:rPr>
          <w:lang w:val="es-ES"/>
        </w:rPr>
        <w:t xml:space="preserve">El Arduino se comunicará por el puerto serie con Simulink y le </w:t>
      </w:r>
      <w:r w:rsidR="00E2078E" w:rsidRPr="00D6113A">
        <w:rPr>
          <w:lang w:val="es-ES"/>
        </w:rPr>
        <w:t>pasará</w:t>
      </w:r>
      <w:r w:rsidRPr="00D6113A">
        <w:rPr>
          <w:lang w:val="es-ES"/>
        </w:rPr>
        <w:t xml:space="preserve"> un valor tipo byte</w:t>
      </w:r>
      <w:r w:rsidR="00E2078E">
        <w:rPr>
          <w:lang w:val="es-ES"/>
        </w:rPr>
        <w:t>,</w:t>
      </w:r>
      <w:r w:rsidRPr="00D6113A">
        <w:rPr>
          <w:lang w:val="es-ES"/>
        </w:rPr>
        <w:t xml:space="preserve"> para poder simplificar las comunicaciones</w:t>
      </w:r>
      <w:r w:rsidR="00D6113A">
        <w:rPr>
          <w:lang w:val="es-ES"/>
        </w:rPr>
        <w:t>,</w:t>
      </w:r>
      <w:r w:rsidRPr="00D6113A">
        <w:rPr>
          <w:lang w:val="es-ES"/>
        </w:rPr>
        <w:t xml:space="preserve"> </w:t>
      </w:r>
      <w:r w:rsidR="00D6113A" w:rsidRPr="00D6113A">
        <w:rPr>
          <w:lang w:val="es-ES"/>
        </w:rPr>
        <w:t xml:space="preserve">con el estado del potenciómetro, sobre el que Simulink actuará, comparando este valor con la referencia que le hemos dado. Esta referencia </w:t>
      </w:r>
      <w:r w:rsidR="00D6113A">
        <w:rPr>
          <w:lang w:val="es-ES"/>
        </w:rPr>
        <w:t xml:space="preserve">se corresponderá en la vida real con el </w:t>
      </w:r>
      <w:r w:rsidR="00E2078E">
        <w:rPr>
          <w:lang w:val="es-ES"/>
        </w:rPr>
        <w:t>ángulo</w:t>
      </w:r>
      <w:r w:rsidR="00D6113A">
        <w:rPr>
          <w:lang w:val="es-ES"/>
        </w:rPr>
        <w:t xml:space="preserve"> al que estará el brazo de la maqueta. </w:t>
      </w:r>
    </w:p>
    <w:p w14:paraId="1A77C218" w14:textId="77777777" w:rsidR="00D6113A" w:rsidRPr="00D6113A" w:rsidRDefault="00D6113A" w:rsidP="009C4ACD">
      <w:pPr>
        <w:pStyle w:val="Prrafodelista"/>
        <w:numPr>
          <w:ilvl w:val="0"/>
          <w:numId w:val="9"/>
        </w:numPr>
        <w:jc w:val="both"/>
        <w:rPr>
          <w:lang w:val="es-ES"/>
        </w:rPr>
      </w:pPr>
      <w:r w:rsidRPr="00D6113A">
        <w:rPr>
          <w:lang w:val="es-ES"/>
        </w:rPr>
        <w:t xml:space="preserve">Con el valor del potenciómetro Simulink calculará la respuesta que tiene que ejecutar el motor y se la transmitirá también por puerto serie al Arduino que enviará esta a la ESC para mover el motor. De esta forma el Arduino actuara como un mero interprete ente Simulink y las entradas y actuadores de la maqueta. </w:t>
      </w:r>
    </w:p>
    <w:p w14:paraId="7F5DE4C3" w14:textId="77777777" w:rsidR="00D6113A" w:rsidRDefault="00D6113A" w:rsidP="009C4ACD">
      <w:pPr>
        <w:jc w:val="both"/>
        <w:rPr>
          <w:lang w:val="es-ES"/>
        </w:rPr>
      </w:pPr>
      <w:r>
        <w:rPr>
          <w:lang w:val="es-ES"/>
        </w:rPr>
        <w:t>El diagrama de la planta nos quedará:</w:t>
      </w:r>
    </w:p>
    <w:p w14:paraId="501E0912" w14:textId="77777777" w:rsidR="00D6113A" w:rsidRDefault="00D6113A" w:rsidP="00E2078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E72B4C6" wp14:editId="018DE61A">
            <wp:extent cx="5511030" cy="1524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616" t="29994" r="15781" b="34786"/>
                    <a:stretch/>
                  </pic:blipFill>
                  <pic:spPr bwMode="auto">
                    <a:xfrm>
                      <a:off x="0" y="0"/>
                      <a:ext cx="5630125" cy="155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ED7AC" w14:textId="77777777" w:rsidR="00D6113A" w:rsidRDefault="00D6113A" w:rsidP="00D6113A">
      <w:pPr>
        <w:pStyle w:val="Prrafodelista"/>
        <w:numPr>
          <w:ilvl w:val="0"/>
          <w:numId w:val="8"/>
        </w:numPr>
        <w:rPr>
          <w:b/>
          <w:lang w:val="es-ES"/>
        </w:rPr>
      </w:pPr>
      <w:r w:rsidRPr="00D6113A">
        <w:rPr>
          <w:b/>
          <w:lang w:val="es-ES"/>
        </w:rPr>
        <w:lastRenderedPageBreak/>
        <w:t>Arduino</w:t>
      </w:r>
    </w:p>
    <w:p w14:paraId="0AB4BD0D" w14:textId="77777777" w:rsidR="00D6113A" w:rsidRDefault="00D6113A" w:rsidP="009C4ACD">
      <w:pPr>
        <w:jc w:val="both"/>
        <w:rPr>
          <w:lang w:val="es-ES"/>
        </w:rPr>
      </w:pPr>
      <w:r>
        <w:rPr>
          <w:lang w:val="es-ES"/>
        </w:rPr>
        <w:t xml:space="preserve">Como hemos mencionado antes el Arduino no será nada mas que un mero interprete, sin </w:t>
      </w:r>
      <w:r w:rsidR="00E2078E">
        <w:rPr>
          <w:lang w:val="es-ES"/>
        </w:rPr>
        <w:t>embargo,</w:t>
      </w:r>
      <w:r>
        <w:rPr>
          <w:lang w:val="es-ES"/>
        </w:rPr>
        <w:t xml:space="preserve"> tenemos que cargar en él un programa que le permita saber que datos debe enviar a Simulink y por el otro lado saber que hacer con los datos que recibe.</w:t>
      </w:r>
    </w:p>
    <w:p w14:paraId="52C54DD9" w14:textId="77777777" w:rsidR="00D6113A" w:rsidRDefault="00D6113A" w:rsidP="009C4ACD">
      <w:pPr>
        <w:jc w:val="both"/>
        <w:rPr>
          <w:lang w:val="es-ES"/>
        </w:rPr>
      </w:pPr>
      <w:r>
        <w:rPr>
          <w:lang w:val="es-ES"/>
        </w:rPr>
        <w:t>Para ello hemos programado lo siguiente:</w:t>
      </w:r>
    </w:p>
    <w:p w14:paraId="76486B86" w14:textId="77777777" w:rsidR="000769FF" w:rsidRDefault="000769FF" w:rsidP="009C4ACD">
      <w:pPr>
        <w:jc w:val="both"/>
        <w:rPr>
          <w:lang w:val="es-ES"/>
        </w:rPr>
      </w:pPr>
      <w:r>
        <w:rPr>
          <w:lang w:val="es-ES"/>
        </w:rPr>
        <w:t xml:space="preserve">Estamos usando la librería </w:t>
      </w:r>
      <w:proofErr w:type="spellStart"/>
      <w:r>
        <w:rPr>
          <w:lang w:val="es-ES"/>
        </w:rPr>
        <w:t>Servo.h</w:t>
      </w:r>
      <w:proofErr w:type="spellEnd"/>
      <w:r>
        <w:rPr>
          <w:lang w:val="es-ES"/>
        </w:rPr>
        <w:t xml:space="preserve"> para controlar nuestra ESC ya que estas utilizan el mismo sistema de comunicación que los servos.</w:t>
      </w:r>
    </w:p>
    <w:p w14:paraId="5351F0E2" w14:textId="77777777" w:rsidR="000769FF" w:rsidRDefault="000769FF" w:rsidP="009C4ACD">
      <w:pPr>
        <w:jc w:val="both"/>
        <w:rPr>
          <w:lang w:val="es-ES"/>
        </w:rPr>
      </w:pPr>
      <w:r>
        <w:rPr>
          <w:lang w:val="es-ES"/>
        </w:rPr>
        <w:t xml:space="preserve">Las líneas de código donde enviamos valores a la ESC en el </w:t>
      </w:r>
      <w:proofErr w:type="spellStart"/>
      <w:r>
        <w:rPr>
          <w:lang w:val="es-ES"/>
        </w:rPr>
        <w:t>setup</w:t>
      </w:r>
      <w:proofErr w:type="spellEnd"/>
      <w:r w:rsidR="00E2078E">
        <w:rPr>
          <w:lang w:val="es-ES"/>
        </w:rPr>
        <w:t>,</w:t>
      </w:r>
      <w:r>
        <w:rPr>
          <w:lang w:val="es-ES"/>
        </w:rPr>
        <w:t xml:space="preserve"> son para poder arrancar el motor correctamente, ya que  por seguridad la ESC antes de arrancar el motor espera que en un mando de radiocontrol</w:t>
      </w:r>
      <w:r w:rsidR="009C4ACD">
        <w:rPr>
          <w:lang w:val="es-ES"/>
        </w:rPr>
        <w:t>,</w:t>
      </w:r>
      <w:r>
        <w:rPr>
          <w:lang w:val="es-ES"/>
        </w:rPr>
        <w:t xml:space="preserve"> que es para donde está diseñado su uso</w:t>
      </w:r>
      <w:r w:rsidR="009C4ACD">
        <w:rPr>
          <w:lang w:val="es-ES"/>
        </w:rPr>
        <w:t>,</w:t>
      </w:r>
      <w:r>
        <w:rPr>
          <w:lang w:val="es-ES"/>
        </w:rPr>
        <w:t xml:space="preserve"> el joystick se lleve a su valor más bajo y se mantenga en esa posición unos segundos (de esta manera por ejemplo al arrancar un </w:t>
      </w:r>
      <w:proofErr w:type="spellStart"/>
      <w:r>
        <w:rPr>
          <w:lang w:val="es-ES"/>
        </w:rPr>
        <w:t>quadcoptero</w:t>
      </w:r>
      <w:proofErr w:type="spellEnd"/>
      <w:r>
        <w:rPr>
          <w:lang w:val="es-ES"/>
        </w:rPr>
        <w:t xml:space="preserve"> no sale volando inmediatamente o directamente se descontrola al encender el mando), esto podemos emularlo por software con esas líneas de código.</w:t>
      </w:r>
    </w:p>
    <w:p w14:paraId="0992FC06" w14:textId="77777777" w:rsidR="000769FF" w:rsidRDefault="000769FF" w:rsidP="009C4ACD">
      <w:pPr>
        <w:jc w:val="both"/>
        <w:rPr>
          <w:lang w:val="es-ES"/>
        </w:rPr>
      </w:pPr>
      <w:r w:rsidRPr="000769FF">
        <w:rPr>
          <w:lang w:val="es-ES"/>
        </w:rPr>
        <w:t>A parte de esto l</w:t>
      </w:r>
      <w:r>
        <w:rPr>
          <w:lang w:val="es-ES"/>
        </w:rPr>
        <w:t>as demás partes del código se encuentran comentadas y son</w:t>
      </w:r>
      <w:r w:rsidR="009C4ACD">
        <w:rPr>
          <w:lang w:val="es-ES"/>
        </w:rPr>
        <w:t xml:space="preserve"> </w:t>
      </w:r>
      <w:proofErr w:type="spellStart"/>
      <w:r>
        <w:rPr>
          <w:lang w:val="es-ES"/>
        </w:rPr>
        <w:t>autoexplicatorias</w:t>
      </w:r>
      <w:proofErr w:type="spellEnd"/>
      <w:r>
        <w:rPr>
          <w:lang w:val="es-ES"/>
        </w:rPr>
        <w:t xml:space="preserve">. </w:t>
      </w:r>
    </w:p>
    <w:p w14:paraId="66DB3790" w14:textId="77777777" w:rsidR="009C4ACD" w:rsidRPr="000769FF" w:rsidRDefault="009C4ACD" w:rsidP="009C4ACD">
      <w:pPr>
        <w:jc w:val="both"/>
        <w:rPr>
          <w:lang w:val="es-ES"/>
        </w:rPr>
      </w:pPr>
    </w:p>
    <w:p w14:paraId="02EF70C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5E6D03"/>
          <w:lang w:eastAsia="es-ES"/>
        </w:rPr>
        <w:t>#include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&lt;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Servo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h</w:t>
      </w:r>
      <w:proofErr w:type="spellEnd"/>
      <w:r w:rsidR="000769FF" w:rsidRPr="000769FF">
        <w:rPr>
          <w:rFonts w:ascii="Consolas" w:eastAsia="Times New Roman" w:hAnsi="Consolas" w:cs="Times New Roman"/>
          <w:color w:val="434F54"/>
          <w:lang w:eastAsia="es-ES"/>
        </w:rPr>
        <w:t>&gt;</w:t>
      </w:r>
    </w:p>
    <w:p w14:paraId="36C701A6" w14:textId="77777777" w:rsidR="00D6113A" w:rsidRPr="005431D2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5431D2">
        <w:rPr>
          <w:rFonts w:ascii="Consolas" w:eastAsia="Times New Roman" w:hAnsi="Consolas" w:cs="Times New Roman"/>
          <w:b/>
          <w:bCs/>
          <w:color w:val="D35400"/>
          <w:lang w:eastAsia="es-ES"/>
        </w:rPr>
        <w:t>Servo</w:t>
      </w:r>
      <w:r w:rsidRPr="005431D2">
        <w:rPr>
          <w:rFonts w:ascii="Consolas" w:eastAsia="Times New Roman" w:hAnsi="Consolas" w:cs="Times New Roman"/>
          <w:color w:val="000000"/>
          <w:lang w:eastAsia="es-ES"/>
        </w:rPr>
        <w:t xml:space="preserve"> esc; </w:t>
      </w:r>
      <w:r w:rsidR="000769FF" w:rsidRPr="005431D2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</w:p>
    <w:p w14:paraId="0B97185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979C"/>
          <w:lang w:eastAsia="es-ES"/>
        </w:rPr>
        <w:t>int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Input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0;</w:t>
      </w:r>
    </w:p>
    <w:p w14:paraId="3E8DCD0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6100207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979C"/>
          <w:lang w:eastAsia="es-ES"/>
        </w:rPr>
        <w:t>void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D6113A">
        <w:rPr>
          <w:rFonts w:ascii="Consolas" w:eastAsia="Times New Roman" w:hAnsi="Consolas" w:cs="Times New Roman"/>
          <w:color w:val="5E6D03"/>
          <w:lang w:eastAsia="es-ES"/>
        </w:rPr>
        <w:t>setup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)</w:t>
      </w:r>
    </w:p>
    <w:p w14:paraId="5CEA9700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2EAFBB0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26A8030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begin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(9600);</w:t>
      </w:r>
    </w:p>
    <w:p w14:paraId="1689999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37D6BCA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attach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(8); </w:t>
      </w:r>
    </w:p>
    <w:p w14:paraId="440F46DA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(1000); </w:t>
      </w:r>
    </w:p>
    <w:p w14:paraId="191DF54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gramStart"/>
      <w:r w:rsidRPr="00D6113A">
        <w:rPr>
          <w:rFonts w:ascii="Consolas" w:eastAsia="Times New Roman" w:hAnsi="Consolas" w:cs="Times New Roman"/>
          <w:color w:val="D35400"/>
          <w:lang w:eastAsia="es-ES"/>
        </w:rPr>
        <w:t>delay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3000);</w:t>
      </w:r>
    </w:p>
    <w:p w14:paraId="2D57AE10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(1300);</w:t>
      </w:r>
    </w:p>
    <w:p w14:paraId="17BD6CAA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gramStart"/>
      <w:r w:rsidRPr="00D6113A">
        <w:rPr>
          <w:rFonts w:ascii="Consolas" w:eastAsia="Times New Roman" w:hAnsi="Consolas" w:cs="Times New Roman"/>
          <w:color w:val="D35400"/>
          <w:lang w:eastAsia="es-ES"/>
        </w:rPr>
        <w:t>delay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500);</w:t>
      </w:r>
    </w:p>
    <w:p w14:paraId="58FE68D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(1000);</w:t>
      </w:r>
    </w:p>
    <w:p w14:paraId="3309951E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11AA678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</w:p>
    <w:p w14:paraId="515298C2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//El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potenciometro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esta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conectado a A1. </w:t>
      </w:r>
    </w:p>
    <w:p w14:paraId="68BB27D6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Input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D35400"/>
          <w:lang w:eastAsia="es-ES"/>
        </w:rPr>
        <w:t>analogRead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(A1);</w:t>
      </w:r>
    </w:p>
    <w:p w14:paraId="6EF42304" w14:textId="77777777" w:rsid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>}</w:t>
      </w:r>
    </w:p>
    <w:p w14:paraId="26F04E56" w14:textId="77777777" w:rsidR="009C4ACD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6BF9F2B6" w14:textId="77777777" w:rsidR="009C4ACD" w:rsidRPr="00D6113A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6EE1162B" w14:textId="77777777" w:rsid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4C1C58BF" w14:textId="77777777" w:rsidR="009C4ACD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76856B3A" w14:textId="77777777" w:rsidR="009C4ACD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776F9A16" w14:textId="77777777" w:rsidR="009C4ACD" w:rsidRPr="00D6113A" w:rsidRDefault="009C4ACD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0F772E50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979C"/>
          <w:lang w:eastAsia="es-ES"/>
        </w:rPr>
        <w:t>void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D6113A">
        <w:rPr>
          <w:rFonts w:ascii="Consolas" w:eastAsia="Times New Roman" w:hAnsi="Consolas" w:cs="Times New Roman"/>
          <w:color w:val="5E6D03"/>
          <w:lang w:eastAsia="es-ES"/>
        </w:rPr>
        <w:t>loop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)</w:t>
      </w:r>
    </w:p>
    <w:p w14:paraId="6A387153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>{</w:t>
      </w:r>
    </w:p>
    <w:p w14:paraId="12607B2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979C"/>
          <w:lang w:eastAsia="es-ES"/>
        </w:rPr>
        <w:t>byte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1A62817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979C"/>
          <w:lang w:eastAsia="es-ES"/>
        </w:rPr>
        <w:t>int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500E297E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979C"/>
          <w:lang w:eastAsia="es-ES"/>
        </w:rPr>
        <w:t>byte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InputM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;</w:t>
      </w:r>
    </w:p>
    <w:p w14:paraId="4A5AB07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1431DD4B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</w:p>
    <w:p w14:paraId="580341F6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Input 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analogRead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(A1);</w:t>
      </w:r>
    </w:p>
    <w:p w14:paraId="100671A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</w:p>
    <w:p w14:paraId="6242F41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//Con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map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ponemos Input dentro del rango de una variable byte.</w:t>
      </w:r>
    </w:p>
    <w:p w14:paraId="3D9B5A85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InputM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=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map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Input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0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1023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0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255);</w:t>
      </w:r>
    </w:p>
    <w:p w14:paraId="0BEC6853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//Enviamos el dato a Simulink.</w:t>
      </w:r>
    </w:p>
    <w:p w14:paraId="076B00FD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val="es-ES"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write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spellStart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InputM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);</w:t>
      </w:r>
    </w:p>
    <w:p w14:paraId="2F118C4E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4F404E1F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//Leemos el puerto para obtener los datos que nos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envia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Simulink</w:t>
      </w:r>
    </w:p>
    <w:p w14:paraId="7101E78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711C384D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 </w:t>
      </w:r>
      <w:proofErr w:type="gramStart"/>
      <w:r w:rsidRPr="00D6113A">
        <w:rPr>
          <w:rFonts w:ascii="Consolas" w:eastAsia="Times New Roman" w:hAnsi="Consolas" w:cs="Times New Roman"/>
          <w:color w:val="5E6D03"/>
          <w:lang w:eastAsia="es-ES"/>
        </w:rPr>
        <w:t>if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proofErr w:type="gramEnd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available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()){</w:t>
      </w:r>
    </w:p>
    <w:p w14:paraId="62A8D164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  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spellStart"/>
      <w:r w:rsidRPr="00D6113A">
        <w:rPr>
          <w:rFonts w:ascii="Consolas" w:eastAsia="Times New Roman" w:hAnsi="Consolas" w:cs="Times New Roman"/>
          <w:b/>
          <w:bCs/>
          <w:color w:val="D35400"/>
          <w:lang w:eastAsia="es-ES"/>
        </w:rPr>
        <w:t>Serial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read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();</w:t>
      </w:r>
    </w:p>
    <w:p w14:paraId="0175C71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1E629392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</w:p>
    <w:p w14:paraId="46C40AF3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69E4F97C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//Simulink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tambien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nos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envia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un byte,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asi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que tenemos que volver a hacer un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map</w:t>
      </w:r>
      <w:proofErr w:type="spellEnd"/>
    </w:p>
    <w:p w14:paraId="1043ED1B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//para adaptarlo al rango que entiende nuestro motor. </w:t>
      </w:r>
    </w:p>
    <w:p w14:paraId="18EBDD3B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=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</w:t>
      </w:r>
      <w:proofErr w:type="gramStart"/>
      <w:r w:rsidRPr="00D6113A">
        <w:rPr>
          <w:rFonts w:ascii="Consolas" w:eastAsia="Times New Roman" w:hAnsi="Consolas" w:cs="Times New Roman"/>
          <w:color w:val="D35400"/>
          <w:lang w:eastAsia="es-ES"/>
        </w:rPr>
        <w:t>map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Outesc</w:t>
      </w:r>
      <w:proofErr w:type="spellEnd"/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0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255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1200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,</w:t>
      </w: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1400);</w:t>
      </w:r>
    </w:p>
    <w:p w14:paraId="2B92F1A8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</w:p>
    <w:p w14:paraId="3F4D8FF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000000"/>
          <w:lang w:eastAsia="es-ES"/>
        </w:rPr>
        <w:t>esc</w:t>
      </w:r>
      <w:r w:rsidRPr="00D6113A">
        <w:rPr>
          <w:rFonts w:ascii="Consolas" w:eastAsia="Times New Roman" w:hAnsi="Consolas" w:cs="Times New Roman"/>
          <w:color w:val="434F54"/>
          <w:lang w:eastAsia="es-ES"/>
        </w:rPr>
        <w:t>.</w:t>
      </w:r>
      <w:r w:rsidRPr="00D6113A">
        <w:rPr>
          <w:rFonts w:ascii="Consolas" w:eastAsia="Times New Roman" w:hAnsi="Consolas" w:cs="Times New Roman"/>
          <w:color w:val="D35400"/>
          <w:lang w:eastAsia="es-ES"/>
        </w:rPr>
        <w:t>writeMicroseconds</w:t>
      </w:r>
      <w:proofErr w:type="spellEnd"/>
      <w:proofErr w:type="gramEnd"/>
      <w:r w:rsidRPr="00D6113A">
        <w:rPr>
          <w:rFonts w:ascii="Consolas" w:eastAsia="Times New Roman" w:hAnsi="Consolas" w:cs="Times New Roman"/>
          <w:color w:val="000000"/>
          <w:lang w:eastAsia="es-ES"/>
        </w:rPr>
        <w:t>(</w:t>
      </w:r>
      <w:proofErr w:type="spellStart"/>
      <w:r w:rsidRPr="00D6113A">
        <w:rPr>
          <w:rFonts w:ascii="Consolas" w:eastAsia="Times New Roman" w:hAnsi="Consolas" w:cs="Times New Roman"/>
          <w:color w:val="000000"/>
          <w:lang w:eastAsia="es-ES"/>
        </w:rPr>
        <w:t>OutescM</w:t>
      </w:r>
      <w:proofErr w:type="spellEnd"/>
      <w:r w:rsidRPr="00D6113A">
        <w:rPr>
          <w:rFonts w:ascii="Consolas" w:eastAsia="Times New Roman" w:hAnsi="Consolas" w:cs="Times New Roman"/>
          <w:color w:val="000000"/>
          <w:lang w:eastAsia="es-ES"/>
        </w:rPr>
        <w:t>);</w:t>
      </w:r>
    </w:p>
    <w:p w14:paraId="1D992A6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</w:p>
    <w:p w14:paraId="17FCC7A7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eastAsia="es-ES"/>
        </w:rPr>
        <w:t xml:space="preserve">  </w:t>
      </w:r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//este </w:t>
      </w:r>
      <w:proofErr w:type="spellStart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>delay</w:t>
      </w:r>
      <w:proofErr w:type="spellEnd"/>
      <w:r w:rsidRPr="00D6113A">
        <w:rPr>
          <w:rFonts w:ascii="Consolas" w:eastAsia="Times New Roman" w:hAnsi="Consolas" w:cs="Times New Roman"/>
          <w:color w:val="434F54"/>
          <w:lang w:val="es-ES" w:eastAsia="es-ES"/>
        </w:rPr>
        <w:t xml:space="preserve"> es para estabilizar el conversor.</w:t>
      </w:r>
    </w:p>
    <w:p w14:paraId="57840C69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 xml:space="preserve">  </w:t>
      </w:r>
      <w:proofErr w:type="spellStart"/>
      <w:proofErr w:type="gramStart"/>
      <w:r w:rsidRPr="00D6113A">
        <w:rPr>
          <w:rFonts w:ascii="Consolas" w:eastAsia="Times New Roman" w:hAnsi="Consolas" w:cs="Times New Roman"/>
          <w:color w:val="D35400"/>
          <w:lang w:val="es-ES" w:eastAsia="es-ES"/>
        </w:rPr>
        <w:t>delay</w:t>
      </w:r>
      <w:proofErr w:type="spell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(</w:t>
      </w:r>
      <w:proofErr w:type="gramEnd"/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20);</w:t>
      </w:r>
    </w:p>
    <w:p w14:paraId="7FDD019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  <w:r w:rsidRPr="00D6113A">
        <w:rPr>
          <w:rFonts w:ascii="Consolas" w:eastAsia="Times New Roman" w:hAnsi="Consolas" w:cs="Times New Roman"/>
          <w:color w:val="000000"/>
          <w:lang w:val="es-ES" w:eastAsia="es-ES"/>
        </w:rPr>
        <w:t>}</w:t>
      </w:r>
    </w:p>
    <w:p w14:paraId="5C920751" w14:textId="77777777" w:rsidR="00D6113A" w:rsidRPr="00D6113A" w:rsidRDefault="00D6113A" w:rsidP="00D6113A">
      <w:pPr>
        <w:spacing w:after="0" w:line="240" w:lineRule="auto"/>
        <w:rPr>
          <w:rFonts w:ascii="Consolas" w:eastAsia="Times New Roman" w:hAnsi="Consolas" w:cs="Times New Roman"/>
          <w:color w:val="000000"/>
          <w:lang w:val="es-ES" w:eastAsia="es-ES"/>
        </w:rPr>
      </w:pPr>
    </w:p>
    <w:p w14:paraId="692FA124" w14:textId="77777777" w:rsidR="00D6113A" w:rsidRDefault="00D6113A" w:rsidP="00D6113A">
      <w:pPr>
        <w:rPr>
          <w:lang w:val="es-ES"/>
        </w:rPr>
      </w:pPr>
    </w:p>
    <w:p w14:paraId="6345BF70" w14:textId="77777777" w:rsidR="009C4ACD" w:rsidRDefault="009C4ACD" w:rsidP="00D6113A">
      <w:pPr>
        <w:rPr>
          <w:lang w:val="es-ES"/>
        </w:rPr>
      </w:pPr>
    </w:p>
    <w:p w14:paraId="05CE11F8" w14:textId="77777777" w:rsidR="009C4ACD" w:rsidRDefault="009C4ACD" w:rsidP="00D6113A">
      <w:pPr>
        <w:rPr>
          <w:lang w:val="es-ES"/>
        </w:rPr>
      </w:pPr>
    </w:p>
    <w:p w14:paraId="4D94083F" w14:textId="77777777" w:rsidR="009C4ACD" w:rsidRDefault="009C4ACD" w:rsidP="00D6113A">
      <w:pPr>
        <w:rPr>
          <w:lang w:val="es-ES"/>
        </w:rPr>
      </w:pPr>
    </w:p>
    <w:p w14:paraId="430D38B8" w14:textId="77777777" w:rsidR="009C4ACD" w:rsidRDefault="009C4ACD" w:rsidP="00D6113A">
      <w:pPr>
        <w:rPr>
          <w:lang w:val="es-ES"/>
        </w:rPr>
      </w:pPr>
    </w:p>
    <w:p w14:paraId="6D45D0E5" w14:textId="77777777" w:rsidR="009C4ACD" w:rsidRDefault="009C4ACD" w:rsidP="00D6113A">
      <w:pPr>
        <w:rPr>
          <w:lang w:val="es-ES"/>
        </w:rPr>
      </w:pPr>
    </w:p>
    <w:p w14:paraId="2A6BCA2B" w14:textId="77777777" w:rsidR="009C4ACD" w:rsidRPr="00D6113A" w:rsidRDefault="009C4ACD" w:rsidP="00D6113A">
      <w:pPr>
        <w:rPr>
          <w:lang w:val="es-ES"/>
        </w:rPr>
      </w:pPr>
    </w:p>
    <w:p w14:paraId="04379988" w14:textId="77777777" w:rsidR="00D02B92" w:rsidRPr="00D02B92" w:rsidRDefault="00D02B92" w:rsidP="00D02B92">
      <w:pPr>
        <w:pStyle w:val="Ttulo3"/>
        <w:rPr>
          <w:lang w:val="es-ES"/>
        </w:rPr>
      </w:pPr>
      <w:bookmarkStart w:id="15" w:name="_Toc536485905"/>
      <w:r>
        <w:rPr>
          <w:lang w:val="es-ES"/>
        </w:rPr>
        <w:lastRenderedPageBreak/>
        <w:t>Resultados experimentales.</w:t>
      </w:r>
      <w:bookmarkEnd w:id="15"/>
      <w:r>
        <w:rPr>
          <w:lang w:val="es-ES"/>
        </w:rPr>
        <w:t xml:space="preserve"> </w:t>
      </w:r>
    </w:p>
    <w:p w14:paraId="6409BBF0" w14:textId="77777777" w:rsidR="000769FF" w:rsidRDefault="000769FF" w:rsidP="000E4DAF">
      <w:pPr>
        <w:rPr>
          <w:lang w:val="es-ES"/>
        </w:rPr>
      </w:pPr>
      <w:r>
        <w:rPr>
          <w:lang w:val="es-ES"/>
        </w:rPr>
        <w:t xml:space="preserve">El diseño que hemos realizado en Simulink nos muestra por el </w:t>
      </w:r>
      <w:proofErr w:type="spellStart"/>
      <w:r>
        <w:rPr>
          <w:lang w:val="es-ES"/>
        </w:rPr>
        <w:t>Scope</w:t>
      </w:r>
      <w:proofErr w:type="spellEnd"/>
      <w:r>
        <w:rPr>
          <w:lang w:val="es-ES"/>
        </w:rPr>
        <w:t xml:space="preserve"> el estado del sistema:</w:t>
      </w:r>
    </w:p>
    <w:p w14:paraId="647BD59B" w14:textId="77777777" w:rsidR="000769FF" w:rsidRDefault="000769FF" w:rsidP="000769F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En azul nos muestra donde está la referencia.</w:t>
      </w:r>
    </w:p>
    <w:p w14:paraId="7DBE78F7" w14:textId="77777777" w:rsidR="000769FF" w:rsidRDefault="000769FF" w:rsidP="000769F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>En amarillo donde se encuentra el sistema.</w:t>
      </w:r>
    </w:p>
    <w:p w14:paraId="0F339DE2" w14:textId="77777777" w:rsidR="000769FF" w:rsidRDefault="000769FF" w:rsidP="000769FF">
      <w:pPr>
        <w:pStyle w:val="Prrafodelista"/>
        <w:numPr>
          <w:ilvl w:val="0"/>
          <w:numId w:val="8"/>
        </w:numPr>
        <w:rPr>
          <w:lang w:val="es-ES"/>
        </w:rPr>
      </w:pPr>
      <w:r>
        <w:rPr>
          <w:lang w:val="es-ES"/>
        </w:rPr>
        <w:t xml:space="preserve">En rojo la respuesta que el PID esta mandando. </w:t>
      </w:r>
    </w:p>
    <w:p w14:paraId="4A3CAE35" w14:textId="77777777" w:rsidR="000769FF" w:rsidRDefault="000769FF" w:rsidP="000769FF">
      <w:pPr>
        <w:rPr>
          <w:lang w:val="es-ES"/>
        </w:rPr>
      </w:pPr>
      <w:r>
        <w:rPr>
          <w:lang w:val="es-ES"/>
        </w:rPr>
        <w:t>Por lo que si arrancamos nuestro sistema y lo perturbamos un poco con la mano observamos lo siguiente:</w:t>
      </w:r>
    </w:p>
    <w:p w14:paraId="14F40F8F" w14:textId="77777777" w:rsidR="000769FF" w:rsidRDefault="000769FF" w:rsidP="000769FF">
      <w:pPr>
        <w:rPr>
          <w:lang w:val="es-ES"/>
        </w:rPr>
      </w:pPr>
      <w:r>
        <w:rPr>
          <w:noProof/>
        </w:rPr>
        <w:drawing>
          <wp:inline distT="0" distB="0" distL="0" distR="0" wp14:anchorId="3BC12293" wp14:editId="7B5844E8">
            <wp:extent cx="5349240" cy="3007360"/>
            <wp:effectExtent l="0" t="0" r="381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8E6E" w14:textId="77777777" w:rsidR="000769FF" w:rsidRDefault="000769FF" w:rsidP="000769FF">
      <w:pPr>
        <w:rPr>
          <w:lang w:val="es-ES"/>
        </w:rPr>
      </w:pPr>
    </w:p>
    <w:p w14:paraId="5A35F59D" w14:textId="77777777" w:rsidR="000769FF" w:rsidRDefault="000769FF" w:rsidP="000769FF">
      <w:pPr>
        <w:rPr>
          <w:lang w:val="es-ES"/>
        </w:rPr>
      </w:pPr>
      <w:r>
        <w:rPr>
          <w:lang w:val="es-ES"/>
        </w:rPr>
        <w:t>De esta gráfica podemos ver que el sistema es lo suficientemente estable y preciso ya que cuando alcanza la referencia se mantienen bastante bien en esta, podemos observar que su velocidad es correcta ya que tras dos picos se ha estabilizado.</w:t>
      </w:r>
    </w:p>
    <w:p w14:paraId="631C785A" w14:textId="77777777" w:rsidR="000769FF" w:rsidRDefault="000769FF" w:rsidP="000769FF">
      <w:pPr>
        <w:rPr>
          <w:lang w:val="es-ES"/>
        </w:rPr>
      </w:pPr>
      <w:r>
        <w:rPr>
          <w:lang w:val="es-ES"/>
        </w:rPr>
        <w:t xml:space="preserve">Por otro </w:t>
      </w:r>
      <w:r w:rsidR="009C4ACD">
        <w:rPr>
          <w:lang w:val="es-ES"/>
        </w:rPr>
        <w:t>lado,</w:t>
      </w:r>
      <w:r>
        <w:rPr>
          <w:lang w:val="es-ES"/>
        </w:rPr>
        <w:t xml:space="preserve"> podríamos considerar que la respuesta de </w:t>
      </w:r>
      <w:proofErr w:type="spellStart"/>
      <w:r>
        <w:rPr>
          <w:lang w:val="es-ES"/>
        </w:rPr>
        <w:t>Kd</w:t>
      </w:r>
      <w:proofErr w:type="spellEnd"/>
      <w:r>
        <w:rPr>
          <w:lang w:val="es-ES"/>
        </w:rPr>
        <w:t xml:space="preserve">, conclusión que observamos al ver la zona del arranque. Reducir </w:t>
      </w:r>
      <w:proofErr w:type="spellStart"/>
      <w:r>
        <w:rPr>
          <w:lang w:val="es-ES"/>
        </w:rPr>
        <w:t>Kd</w:t>
      </w:r>
      <w:proofErr w:type="spellEnd"/>
      <w:r>
        <w:rPr>
          <w:lang w:val="es-ES"/>
        </w:rPr>
        <w:t xml:space="preserve"> ayudaría a suavizarla. Reducir </w:t>
      </w:r>
      <w:proofErr w:type="spellStart"/>
      <w:r>
        <w:rPr>
          <w:lang w:val="es-ES"/>
        </w:rPr>
        <w:t>Kp</w:t>
      </w:r>
      <w:proofErr w:type="spellEnd"/>
      <w:r>
        <w:rPr>
          <w:lang w:val="es-ES"/>
        </w:rPr>
        <w:t xml:space="preserve"> también </w:t>
      </w:r>
      <w:proofErr w:type="gramStart"/>
      <w:r>
        <w:rPr>
          <w:lang w:val="es-ES"/>
        </w:rPr>
        <w:t>ayudaría</w:t>
      </w:r>
      <w:proofErr w:type="gramEnd"/>
      <w:r w:rsidR="009C4ACD">
        <w:rPr>
          <w:lang w:val="es-ES"/>
        </w:rPr>
        <w:t xml:space="preserve"> aunque haría que el sistema fuera más lento</w:t>
      </w:r>
      <w:r>
        <w:rPr>
          <w:lang w:val="es-ES"/>
        </w:rPr>
        <w:t xml:space="preserve">, habría que equilibrar ambas. </w:t>
      </w:r>
    </w:p>
    <w:p w14:paraId="5641F93F" w14:textId="77777777" w:rsidR="000769FF" w:rsidRDefault="000769FF" w:rsidP="000769FF">
      <w:pPr>
        <w:pStyle w:val="Ttulo2"/>
        <w:rPr>
          <w:lang w:val="es-ES"/>
        </w:rPr>
      </w:pPr>
      <w:bookmarkStart w:id="16" w:name="_Toc536485906"/>
      <w:r>
        <w:rPr>
          <w:lang w:val="es-ES"/>
        </w:rPr>
        <w:lastRenderedPageBreak/>
        <w:t>Conclusiones.</w:t>
      </w:r>
      <w:bookmarkEnd w:id="16"/>
    </w:p>
    <w:p w14:paraId="3C03DCF3" w14:textId="77777777" w:rsidR="000769FF" w:rsidRDefault="000769FF" w:rsidP="000769FF">
      <w:pPr>
        <w:rPr>
          <w:lang w:val="es-ES"/>
        </w:rPr>
      </w:pPr>
      <w:r>
        <w:rPr>
          <w:lang w:val="es-ES"/>
        </w:rPr>
        <w:t xml:space="preserve">A lo largo de esta memoria se ha detallado como pasar de la maqueta al mundo de la simulación y de vuelta a la maqueta para poder regular esta. </w:t>
      </w:r>
    </w:p>
    <w:p w14:paraId="7B4021CD" w14:textId="77777777" w:rsidR="000769FF" w:rsidRDefault="000769FF" w:rsidP="000769FF">
      <w:pPr>
        <w:rPr>
          <w:lang w:val="es-ES"/>
        </w:rPr>
      </w:pPr>
      <w:r>
        <w:rPr>
          <w:lang w:val="es-ES"/>
        </w:rPr>
        <w:t xml:space="preserve">Toda la fase teórica y </w:t>
      </w:r>
      <w:r w:rsidR="009C4ACD">
        <w:rPr>
          <w:lang w:val="es-ES"/>
        </w:rPr>
        <w:t>práctica</w:t>
      </w:r>
      <w:r>
        <w:rPr>
          <w:lang w:val="es-ES"/>
        </w:rPr>
        <w:t xml:space="preserve"> ha ido como se esperaba, sin </w:t>
      </w:r>
      <w:proofErr w:type="gramStart"/>
      <w:r>
        <w:rPr>
          <w:lang w:val="es-ES"/>
        </w:rPr>
        <w:t>embargo</w:t>
      </w:r>
      <w:proofErr w:type="gramEnd"/>
      <w:r>
        <w:rPr>
          <w:lang w:val="es-ES"/>
        </w:rPr>
        <w:t xml:space="preserve"> los valores de PID calculados por Matlab eran demasiado exagerados</w:t>
      </w:r>
      <w:r w:rsidR="00533AF9">
        <w:rPr>
          <w:lang w:val="es-ES"/>
        </w:rPr>
        <w:t xml:space="preserve"> y al final se ha terminado usando otros, se desconoce la razón por la que no han funcionado ya que según creo he planteado todo de una manera correcta. </w:t>
      </w:r>
    </w:p>
    <w:p w14:paraId="665DB945" w14:textId="77777777" w:rsidR="00533AF9" w:rsidRPr="000769FF" w:rsidRDefault="00533AF9" w:rsidP="000769FF">
      <w:pPr>
        <w:rPr>
          <w:lang w:val="es-ES"/>
        </w:rPr>
      </w:pPr>
    </w:p>
    <w:sectPr w:rsidR="00533AF9" w:rsidRPr="000769FF">
      <w:headerReference w:type="default" r:id="rId25"/>
      <w:pgSz w:w="12240" w:h="15840" w:code="1"/>
      <w:pgMar w:top="1080" w:right="720" w:bottom="2160" w:left="3096" w:header="108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303E13" w14:textId="77777777" w:rsidR="00152DB8" w:rsidRDefault="00152DB8">
      <w:pPr>
        <w:spacing w:after="0" w:line="240" w:lineRule="auto"/>
      </w:pPr>
      <w:r>
        <w:separator/>
      </w:r>
    </w:p>
    <w:p w14:paraId="65CA391D" w14:textId="77777777" w:rsidR="00152DB8" w:rsidRDefault="00152DB8"/>
    <w:p w14:paraId="19FE020D" w14:textId="77777777" w:rsidR="00152DB8" w:rsidRDefault="00152DB8"/>
  </w:endnote>
  <w:endnote w:type="continuationSeparator" w:id="0">
    <w:p w14:paraId="0C8C5854" w14:textId="77777777" w:rsidR="00152DB8" w:rsidRDefault="00152DB8">
      <w:pPr>
        <w:spacing w:after="0" w:line="240" w:lineRule="auto"/>
      </w:pPr>
      <w:r>
        <w:continuationSeparator/>
      </w:r>
    </w:p>
    <w:p w14:paraId="7F2548A8" w14:textId="77777777" w:rsidR="00152DB8" w:rsidRDefault="00152DB8"/>
    <w:p w14:paraId="5461536F" w14:textId="77777777" w:rsidR="00152DB8" w:rsidRDefault="00152D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95FC64" w14:textId="77777777" w:rsidR="00152DB8" w:rsidRDefault="00152DB8">
      <w:pPr>
        <w:spacing w:after="0" w:line="240" w:lineRule="auto"/>
      </w:pPr>
      <w:r>
        <w:separator/>
      </w:r>
    </w:p>
    <w:p w14:paraId="06003DFB" w14:textId="77777777" w:rsidR="00152DB8" w:rsidRDefault="00152DB8"/>
    <w:p w14:paraId="52567BC2" w14:textId="77777777" w:rsidR="00152DB8" w:rsidRDefault="00152DB8"/>
  </w:footnote>
  <w:footnote w:type="continuationSeparator" w:id="0">
    <w:p w14:paraId="75566C80" w14:textId="77777777" w:rsidR="00152DB8" w:rsidRDefault="00152DB8">
      <w:pPr>
        <w:spacing w:after="0" w:line="240" w:lineRule="auto"/>
      </w:pPr>
      <w:r>
        <w:continuationSeparator/>
      </w:r>
    </w:p>
    <w:p w14:paraId="0F8D6995" w14:textId="77777777" w:rsidR="00152DB8" w:rsidRDefault="00152DB8"/>
    <w:p w14:paraId="3F182F01" w14:textId="77777777" w:rsidR="00152DB8" w:rsidRDefault="00152D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6410" w:type="pct"/>
      <w:tblInd w:w="-2368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1375"/>
      <w:gridCol w:w="284"/>
      <w:gridCol w:w="9141"/>
    </w:tblGrid>
    <w:tr w:rsidR="00296D6A" w:rsidRPr="000E4DAF" w14:paraId="5A5C2F2A" w14:textId="77777777" w:rsidTr="007D6990">
      <w:trPr>
        <w:gridAfter w:val="1"/>
        <w:wAfter w:w="9141" w:type="dxa"/>
        <w:trHeight w:hRule="exact" w:val="426"/>
      </w:trPr>
      <w:tc>
        <w:tcPr>
          <w:tcW w:w="1375" w:type="dxa"/>
          <w:vAlign w:val="bottom"/>
        </w:tcPr>
        <w:p w14:paraId="13F39E1C" w14:textId="77777777" w:rsidR="00296D6A" w:rsidRDefault="00296D6A">
          <w:pPr>
            <w:pStyle w:val="Pgina"/>
          </w:pPr>
          <w:r>
            <w:rPr>
              <w:lang w:val="es-ES"/>
            </w:rPr>
            <w:t xml:space="preserve">Pág. </w:t>
          </w:r>
          <w:r>
            <w:fldChar w:fldCharType="begin"/>
          </w:r>
          <w:r>
            <w:instrText>Page \# 0#</w:instrText>
          </w:r>
          <w:r>
            <w:fldChar w:fldCharType="separate"/>
          </w:r>
          <w:r>
            <w:t>01</w:t>
          </w:r>
          <w:r>
            <w:fldChar w:fldCharType="end"/>
          </w:r>
        </w:p>
      </w:tc>
      <w:tc>
        <w:tcPr>
          <w:tcW w:w="284" w:type="dxa"/>
          <w:vAlign w:val="bottom"/>
        </w:tcPr>
        <w:p w14:paraId="04054CB3" w14:textId="77777777" w:rsidR="00296D6A" w:rsidRDefault="00296D6A"/>
      </w:tc>
    </w:tr>
    <w:tr w:rsidR="00296D6A" w:rsidRPr="00D16A7B" w14:paraId="003C8E61" w14:textId="77777777" w:rsidTr="007D6990">
      <w:trPr>
        <w:trHeight w:hRule="exact" w:val="86"/>
      </w:trPr>
      <w:tc>
        <w:tcPr>
          <w:tcW w:w="1375" w:type="dxa"/>
          <w:shd w:val="clear" w:color="auto" w:fill="000000" w:themeFill="text1"/>
        </w:tcPr>
        <w:p w14:paraId="1D8A4AAE" w14:textId="77777777" w:rsidR="00296D6A" w:rsidRPr="000E530B" w:rsidRDefault="00296D6A">
          <w:pPr>
            <w:rPr>
              <w:sz w:val="10"/>
              <w:lang w:val="nb-NO"/>
            </w:rPr>
          </w:pPr>
        </w:p>
      </w:tc>
      <w:tc>
        <w:tcPr>
          <w:tcW w:w="284" w:type="dxa"/>
        </w:tcPr>
        <w:p w14:paraId="5D5FC8AE" w14:textId="77777777" w:rsidR="00296D6A" w:rsidRPr="000E530B" w:rsidRDefault="00296D6A">
          <w:pPr>
            <w:rPr>
              <w:sz w:val="10"/>
              <w:lang w:val="nb-NO"/>
            </w:rPr>
          </w:pPr>
        </w:p>
      </w:tc>
      <w:tc>
        <w:tcPr>
          <w:tcW w:w="9141" w:type="dxa"/>
          <w:shd w:val="clear" w:color="auto" w:fill="000000" w:themeFill="text1"/>
        </w:tcPr>
        <w:p w14:paraId="3EA2A263" w14:textId="77777777" w:rsidR="00296D6A" w:rsidRPr="000E530B" w:rsidRDefault="00296D6A">
          <w:pPr>
            <w:rPr>
              <w:sz w:val="10"/>
              <w:lang w:val="nb-NO"/>
            </w:rPr>
          </w:pPr>
        </w:p>
      </w:tc>
    </w:tr>
  </w:tbl>
  <w:p w14:paraId="2E2ECD9F" w14:textId="77777777" w:rsidR="00296D6A" w:rsidRPr="000E4DAF" w:rsidRDefault="00296D6A">
    <w:pPr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aconvietas"/>
      <w:lvlText w:val="•"/>
      <w:lvlJc w:val="left"/>
      <w:pPr>
        <w:ind w:left="576" w:hanging="288"/>
      </w:pPr>
      <w:rPr>
        <w:rFonts w:ascii="Cambria" w:hAnsi="Cambria" w:hint="default"/>
        <w:color w:val="EF4623" w:themeColor="accent1"/>
      </w:rPr>
    </w:lvl>
  </w:abstractNum>
  <w:abstractNum w:abstractNumId="1" w15:restartNumberingAfterBreak="0">
    <w:nsid w:val="0CDE4553"/>
    <w:multiLevelType w:val="hybridMultilevel"/>
    <w:tmpl w:val="F8E2A1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9308E"/>
    <w:multiLevelType w:val="hybridMultilevel"/>
    <w:tmpl w:val="5B80A5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4952FA"/>
    <w:multiLevelType w:val="hybridMultilevel"/>
    <w:tmpl w:val="3474C7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0436C7FE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color w:val="EF4623" w:themeColor="accent1"/>
      </w:rPr>
    </w:lvl>
    <w:lvl w:ilvl="1">
      <w:start w:val="1"/>
      <w:numFmt w:val="decimal"/>
      <w:pStyle w:val="Listaconnmeros2"/>
      <w:suff w:val="space"/>
      <w:lvlText w:val="%1.%2"/>
      <w:lvlJc w:val="left"/>
      <w:pPr>
        <w:ind w:left="936" w:hanging="576"/>
      </w:pPr>
      <w:rPr>
        <w:rFonts w:hint="default"/>
        <w:color w:val="EF4623" w:themeColor="accent1"/>
      </w:rPr>
    </w:lvl>
    <w:lvl w:ilvl="2">
      <w:start w:val="1"/>
      <w:numFmt w:val="lowerLetter"/>
      <w:pStyle w:val="Listaconnmeros3"/>
      <w:lvlText w:val="%3."/>
      <w:lvlJc w:val="left"/>
      <w:pPr>
        <w:ind w:left="720" w:hanging="360"/>
      </w:pPr>
      <w:rPr>
        <w:rFonts w:hint="default"/>
        <w:color w:val="EF4623" w:themeColor="accent1"/>
      </w:rPr>
    </w:lvl>
    <w:lvl w:ilvl="3">
      <w:start w:val="1"/>
      <w:numFmt w:val="lowerRoman"/>
      <w:pStyle w:val="Listaconnmeros4"/>
      <w:lvlText w:val="%4."/>
      <w:lvlJc w:val="left"/>
      <w:pPr>
        <w:ind w:left="1080" w:hanging="360"/>
      </w:pPr>
      <w:rPr>
        <w:rFonts w:hint="default"/>
        <w:color w:val="EF4623" w:themeColor="accent1"/>
      </w:rPr>
    </w:lvl>
    <w:lvl w:ilvl="4">
      <w:start w:val="1"/>
      <w:numFmt w:val="lowerLetter"/>
      <w:pStyle w:val="Listaconnmeros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16B74FC"/>
    <w:multiLevelType w:val="hybridMultilevel"/>
    <w:tmpl w:val="867A83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A3315D"/>
    <w:multiLevelType w:val="hybridMultilevel"/>
    <w:tmpl w:val="A93278D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4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5"/>
  </w:num>
  <w:num w:numId="7">
    <w:abstractNumId w:val="3"/>
  </w:num>
  <w:num w:numId="8">
    <w:abstractNumId w:val="2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A7B"/>
    <w:rsid w:val="00015F1D"/>
    <w:rsid w:val="00062E7C"/>
    <w:rsid w:val="000769FF"/>
    <w:rsid w:val="00094C9E"/>
    <w:rsid w:val="000D28EC"/>
    <w:rsid w:val="000E4DAF"/>
    <w:rsid w:val="000E530B"/>
    <w:rsid w:val="000F36B9"/>
    <w:rsid w:val="00152DB8"/>
    <w:rsid w:val="00167B8E"/>
    <w:rsid w:val="00183990"/>
    <w:rsid w:val="002067B7"/>
    <w:rsid w:val="00295F65"/>
    <w:rsid w:val="00296D6A"/>
    <w:rsid w:val="002C038B"/>
    <w:rsid w:val="002D5697"/>
    <w:rsid w:val="002E5228"/>
    <w:rsid w:val="003352E4"/>
    <w:rsid w:val="0034307E"/>
    <w:rsid w:val="00445118"/>
    <w:rsid w:val="0045082A"/>
    <w:rsid w:val="0048286D"/>
    <w:rsid w:val="004B21E8"/>
    <w:rsid w:val="005060E6"/>
    <w:rsid w:val="005201BE"/>
    <w:rsid w:val="00525474"/>
    <w:rsid w:val="00533AF9"/>
    <w:rsid w:val="005361E9"/>
    <w:rsid w:val="005431D2"/>
    <w:rsid w:val="005975BB"/>
    <w:rsid w:val="005A77B2"/>
    <w:rsid w:val="005B36B9"/>
    <w:rsid w:val="006548FD"/>
    <w:rsid w:val="006D46DC"/>
    <w:rsid w:val="006E13E3"/>
    <w:rsid w:val="006E2C47"/>
    <w:rsid w:val="006E3B80"/>
    <w:rsid w:val="0071750B"/>
    <w:rsid w:val="00735489"/>
    <w:rsid w:val="00794A85"/>
    <w:rsid w:val="007D6990"/>
    <w:rsid w:val="008A2943"/>
    <w:rsid w:val="008B4CEC"/>
    <w:rsid w:val="008D41EF"/>
    <w:rsid w:val="008D5633"/>
    <w:rsid w:val="009255AF"/>
    <w:rsid w:val="009C4ACD"/>
    <w:rsid w:val="00A215A3"/>
    <w:rsid w:val="00A42A83"/>
    <w:rsid w:val="00AA2606"/>
    <w:rsid w:val="00AC1AFF"/>
    <w:rsid w:val="00AC21C9"/>
    <w:rsid w:val="00AD7A79"/>
    <w:rsid w:val="00AE5B38"/>
    <w:rsid w:val="00AF73F6"/>
    <w:rsid w:val="00B1507F"/>
    <w:rsid w:val="00B73020"/>
    <w:rsid w:val="00B768A2"/>
    <w:rsid w:val="00C6734A"/>
    <w:rsid w:val="00D02B92"/>
    <w:rsid w:val="00D107CA"/>
    <w:rsid w:val="00D16A7B"/>
    <w:rsid w:val="00D5672C"/>
    <w:rsid w:val="00D6113A"/>
    <w:rsid w:val="00D73123"/>
    <w:rsid w:val="00D75772"/>
    <w:rsid w:val="00E16410"/>
    <w:rsid w:val="00E2078E"/>
    <w:rsid w:val="00E57CFF"/>
    <w:rsid w:val="00E80220"/>
    <w:rsid w:val="00EA1B03"/>
    <w:rsid w:val="00EB37AC"/>
    <w:rsid w:val="00EC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E271896"/>
  <w15:docId w15:val="{0403224B-A75C-45DA-AF92-C2E439730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rsid w:val="000E4D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1D09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  <w:ind w:left="29" w:right="144"/>
    </w:pPr>
    <w:rPr>
      <w:color w:val="EF4623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F4623" w:themeColor="accent1"/>
    </w:rPr>
  </w:style>
  <w:style w:type="paragraph" w:styleId="Subttulo">
    <w:name w:val="Subtitle"/>
    <w:basedOn w:val="Normal"/>
    <w:next w:val="Normal"/>
    <w:link w:val="SubttuloCar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fico">
    <w:name w:val="Gráfico"/>
    <w:basedOn w:val="Normal"/>
    <w:uiPriority w:val="99"/>
    <w:pPr>
      <w:spacing w:after="8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qFormat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04040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Encabezadodeinformacin">
    <w:name w:val="Encabezado de información"/>
    <w:basedOn w:val="Normal"/>
    <w:uiPriority w:val="2"/>
    <w:qFormat/>
    <w:pPr>
      <w:spacing w:after="60" w:line="240" w:lineRule="auto"/>
      <w:ind w:left="29" w:right="29"/>
      <w:jc w:val="right"/>
    </w:pPr>
    <w:rPr>
      <w:b/>
      <w:bCs/>
      <w:color w:val="EF4623" w:themeColor="accent1"/>
      <w:sz w:val="36"/>
    </w:rPr>
  </w:style>
  <w:style w:type="paragraph" w:customStyle="1" w:styleId="Pgina">
    <w:name w:val="Página"/>
    <w:basedOn w:val="Normal"/>
    <w:next w:val="Normal"/>
    <w:uiPriority w:val="99"/>
    <w:unhideWhenUsed/>
    <w:qFormat/>
    <w:pPr>
      <w:spacing w:after="40" w:line="240" w:lineRule="auto"/>
    </w:pPr>
    <w:rPr>
      <w:noProof/>
      <w:color w:val="000000" w:themeColor="text1"/>
      <w:sz w:val="36"/>
    </w:rPr>
  </w:style>
  <w:style w:type="paragraph" w:styleId="Ttulo">
    <w:name w:val="Title"/>
    <w:basedOn w:val="Normal"/>
    <w:next w:val="Normal"/>
    <w:link w:val="TtuloCar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TtuloCar">
    <w:name w:val="Título Car"/>
    <w:basedOn w:val="Fuentedeprrafopredeter"/>
    <w:link w:val="Ttulo"/>
    <w:uiPriority w:val="2"/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10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Descripcinbreve">
    <w:name w:val="Descripción breve"/>
    <w:basedOn w:val="Normal"/>
    <w:uiPriority w:val="3"/>
    <w:qFormat/>
    <w:pPr>
      <w:spacing w:before="360" w:after="480" w:line="360" w:lineRule="auto"/>
    </w:pPr>
    <w:rPr>
      <w:i/>
      <w:iCs/>
      <w:color w:val="EF4623" w:themeColor="accent1"/>
      <w:kern w:val="20"/>
      <w:sz w:val="28"/>
    </w:rPr>
  </w:style>
  <w:style w:type="paragraph" w:styleId="Sinespaciado">
    <w:name w:val="No Spacing"/>
    <w:link w:val="SinespaciadoCar"/>
    <w:uiPriority w:val="1"/>
    <w:unhideWhenUsed/>
    <w:qFormat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Pr>
      <w:color w:val="5F5F5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styleId="TtuloTDC">
    <w:name w:val="TOC Heading"/>
    <w:basedOn w:val="Ttulo1"/>
    <w:next w:val="Normal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EF4623" w:themeColor="accent1"/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Cita">
    <w:name w:val="Quote"/>
    <w:basedOn w:val="Normal"/>
    <w:next w:val="Normal"/>
    <w:link w:val="CitaCar"/>
    <w:uiPriority w:val="1"/>
    <w:unhideWhenUsed/>
    <w:qFormat/>
    <w:pPr>
      <w:spacing w:before="240" w:after="240" w:line="288" w:lineRule="auto"/>
    </w:pPr>
    <w:rPr>
      <w:i/>
      <w:iCs/>
      <w:color w:val="EF4623" w:themeColor="accent1"/>
      <w:kern w:val="20"/>
      <w:sz w:val="24"/>
    </w:rPr>
  </w:style>
  <w:style w:type="character" w:customStyle="1" w:styleId="CitaCar">
    <w:name w:val="Cita Car"/>
    <w:basedOn w:val="Fuentedeprrafopredeter"/>
    <w:link w:val="Cita"/>
    <w:uiPriority w:val="1"/>
    <w:rPr>
      <w:i/>
      <w:iCs/>
      <w:color w:val="EF4623" w:themeColor="accent1"/>
      <w:kern w:val="20"/>
      <w:sz w:val="24"/>
    </w:rPr>
  </w:style>
  <w:style w:type="paragraph" w:styleId="Firma">
    <w:name w:val="Signature"/>
    <w:basedOn w:val="Normal"/>
    <w:link w:val="FirmaCar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FirmaCar">
    <w:name w:val="Firma Car"/>
    <w:basedOn w:val="Fuentedeprrafopredeter"/>
    <w:link w:val="Firma"/>
    <w:uiPriority w:val="9"/>
    <w:rPr>
      <w:color w:val="595959" w:themeColor="text1" w:themeTint="A6"/>
      <w:kern w:val="20"/>
    </w:r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styleId="Listaconnmeros">
    <w:name w:val="List Number"/>
    <w:basedOn w:val="Normal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2">
    <w:name w:val="List Number 2"/>
    <w:basedOn w:val="Normal"/>
    <w:uiPriority w:val="1"/>
    <w:unhideWhenUsed/>
    <w:qFormat/>
    <w:pPr>
      <w:numPr>
        <w:ilvl w:val="1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3">
    <w:name w:val="List Number 3"/>
    <w:basedOn w:val="Normal"/>
    <w:uiPriority w:val="18"/>
    <w:unhideWhenUsed/>
    <w:pPr>
      <w:numPr>
        <w:ilvl w:val="2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4">
    <w:name w:val="List Number 4"/>
    <w:basedOn w:val="Normal"/>
    <w:uiPriority w:val="18"/>
    <w:unhideWhenUsed/>
    <w:pPr>
      <w:numPr>
        <w:ilvl w:val="3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styleId="Listaconnmeros5">
    <w:name w:val="List Number 5"/>
    <w:basedOn w:val="Normal"/>
    <w:uiPriority w:val="18"/>
    <w:unhideWhenUsed/>
    <w:pPr>
      <w:numPr>
        <w:ilvl w:val="4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table" w:customStyle="1" w:styleId="Tablafinanciera">
    <w:name w:val="Tabla financiera"/>
    <w:basedOn w:val="Tablanormal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Decimalesdeltextodelatabla">
    <w:name w:val="Decimales del texto de la tabla"/>
    <w:basedOn w:val="Normal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extodelatabla">
    <w:name w:val="Texto de la tabla"/>
    <w:basedOn w:val="Normal"/>
    <w:uiPriority w:val="1"/>
    <w:qFormat/>
    <w:pPr>
      <w:spacing w:before="60" w:after="60" w:line="240" w:lineRule="auto"/>
    </w:pPr>
  </w:style>
  <w:style w:type="paragraph" w:customStyle="1" w:styleId="Organizacin">
    <w:name w:val="Organización"/>
    <w:basedOn w:val="Normal"/>
    <w:uiPriority w:val="2"/>
    <w:qFormat/>
    <w:pPr>
      <w:spacing w:after="60" w:line="240" w:lineRule="auto"/>
      <w:ind w:left="29" w:right="29"/>
    </w:pPr>
    <w:rPr>
      <w:b/>
      <w:bCs/>
      <w:color w:val="EF4623" w:themeColor="accent1"/>
      <w:sz w:val="36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D5672C"/>
    <w:pPr>
      <w:spacing w:after="100" w:line="276" w:lineRule="auto"/>
      <w:ind w:left="220"/>
    </w:pPr>
    <w:rPr>
      <w:rFonts w:eastAsiaTheme="minorEastAsia"/>
      <w:color w:val="auto"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D5672C"/>
    <w:pPr>
      <w:spacing w:after="100" w:line="276" w:lineRule="auto"/>
      <w:ind w:left="440"/>
    </w:pPr>
    <w:rPr>
      <w:rFonts w:eastAsiaTheme="minorEastAsia"/>
      <w:color w:val="auto"/>
      <w:sz w:val="22"/>
      <w:szCs w:val="22"/>
    </w:rPr>
  </w:style>
  <w:style w:type="character" w:customStyle="1" w:styleId="Ttulo3Car">
    <w:name w:val="Título 3 Car"/>
    <w:basedOn w:val="Fuentedeprrafopredeter"/>
    <w:link w:val="Ttulo3"/>
    <w:uiPriority w:val="1"/>
    <w:rsid w:val="000E4DAF"/>
    <w:rPr>
      <w:rFonts w:asciiTheme="majorHAnsi" w:eastAsiaTheme="majorEastAsia" w:hAnsiTheme="majorHAnsi" w:cstheme="majorBidi"/>
      <w:color w:val="7F1D09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167B8E"/>
    <w:pPr>
      <w:ind w:left="720"/>
      <w:contextualSpacing/>
    </w:pPr>
  </w:style>
  <w:style w:type="table" w:styleId="Tablanormal4">
    <w:name w:val="Plain Table 4"/>
    <w:basedOn w:val="Tablanormal"/>
    <w:uiPriority w:val="44"/>
    <w:rsid w:val="00B768A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6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ta3\AppData\Roaming\Microsoft\Templates\Informe%20anual%20rojinegr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3C0881568FB4CDB92DD2755F2B291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BAC503-7BCC-4FA7-9965-373E0CF9E1F2}"/>
      </w:docPartPr>
      <w:docPartBody>
        <w:p w:rsidR="00A974E6" w:rsidRDefault="00D934C7">
          <w:pPr>
            <w:pStyle w:val="E3C0881568FB4CDB92DD2755F2B291B9"/>
          </w:pPr>
          <w:r w:rsidRPr="00D5672C">
            <w:rPr>
              <w:noProof/>
            </w:rPr>
            <w:t>Informe anual</w:t>
          </w:r>
        </w:p>
      </w:docPartBody>
    </w:docPart>
    <w:docPart>
      <w:docPartPr>
        <w:name w:val="753DCD198051477889419E18B5E322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17A403-68CA-4A62-8353-33E5DB29CB5A}"/>
      </w:docPartPr>
      <w:docPartBody>
        <w:p w:rsidR="00A974E6" w:rsidRDefault="00D934C7">
          <w:pPr>
            <w:pStyle w:val="753DCD198051477889419E18B5E3225F"/>
          </w:pPr>
          <w:r>
            <w:t>[</w:t>
          </w:r>
          <w:r w:rsidRPr="00D5672C">
            <w:rPr>
              <w:noProof/>
            </w:rPr>
            <w:t>Año</w:t>
          </w:r>
          <w: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Listaconvietas"/>
      <w:lvlText w:val="•"/>
      <w:lvlJc w:val="left"/>
      <w:pPr>
        <w:ind w:left="576" w:hanging="288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7E6"/>
    <w:rsid w:val="004F079F"/>
    <w:rsid w:val="0059363D"/>
    <w:rsid w:val="006B1308"/>
    <w:rsid w:val="00A974E6"/>
    <w:rsid w:val="00D934C7"/>
    <w:rsid w:val="00DB6DFF"/>
    <w:rsid w:val="00F027E6"/>
    <w:rsid w:val="00F33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D69786C67DD4D2787AD38127D976587">
    <w:name w:val="AD69786C67DD4D2787AD38127D976587"/>
  </w:style>
  <w:style w:type="paragraph" w:customStyle="1" w:styleId="9243DC93045140E7819D0BDD5FEFFF56">
    <w:name w:val="9243DC93045140E7819D0BDD5FEFFF56"/>
  </w:style>
  <w:style w:type="paragraph" w:customStyle="1" w:styleId="8AF6C650C5D64D1FADA51054E2106A73">
    <w:name w:val="8AF6C650C5D64D1FADA51054E2106A73"/>
  </w:style>
  <w:style w:type="paragraph" w:customStyle="1" w:styleId="BC304F4CAD154E3C9049DF2EB3A9026E">
    <w:name w:val="BC304F4CAD154E3C9049DF2EB3A9026E"/>
  </w:style>
  <w:style w:type="paragraph" w:customStyle="1" w:styleId="A3C6D36F545448A5AEF1E506AD42453E">
    <w:name w:val="A3C6D36F545448A5AEF1E506AD42453E"/>
  </w:style>
  <w:style w:type="paragraph" w:customStyle="1" w:styleId="1BBC3A0EB2AC4E1C947C781017E0B9AB">
    <w:name w:val="1BBC3A0EB2AC4E1C947C781017E0B9AB"/>
  </w:style>
  <w:style w:type="paragraph" w:customStyle="1" w:styleId="D0F76C28C0F242FC97F838BB7B585513">
    <w:name w:val="D0F76C28C0F242FC97F838BB7B585513"/>
  </w:style>
  <w:style w:type="paragraph" w:styleId="Listaconvietas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rFonts w:eastAsiaTheme="minorHAnsi"/>
      <w:color w:val="595959" w:themeColor="text1" w:themeTint="A6"/>
      <w:kern w:val="20"/>
      <w:sz w:val="20"/>
      <w:szCs w:val="20"/>
      <w:lang w:val="en-US" w:eastAsia="en-US"/>
    </w:rPr>
  </w:style>
  <w:style w:type="paragraph" w:customStyle="1" w:styleId="731423BBEF5E44F2BB17D247FE1DDFDE">
    <w:name w:val="731423BBEF5E44F2BB17D247FE1DDFDE"/>
  </w:style>
  <w:style w:type="paragraph" w:customStyle="1" w:styleId="74E60BC50D6B442F8CA47C16FCCDB3D5">
    <w:name w:val="74E60BC50D6B442F8CA47C16FCCDB3D5"/>
  </w:style>
  <w:style w:type="paragraph" w:customStyle="1" w:styleId="6ED537AB9F9F436097D44B15E0ECEDC3">
    <w:name w:val="6ED537AB9F9F436097D44B15E0ECEDC3"/>
  </w:style>
  <w:style w:type="paragraph" w:customStyle="1" w:styleId="71C1BFC0C55B4949B6DA37315CCE997B">
    <w:name w:val="71C1BFC0C55B4949B6DA37315CCE997B"/>
  </w:style>
  <w:style w:type="paragraph" w:customStyle="1" w:styleId="66FDD0F7E40B498CABB38616880ACF13">
    <w:name w:val="66FDD0F7E40B498CABB38616880ACF13"/>
  </w:style>
  <w:style w:type="paragraph" w:customStyle="1" w:styleId="B8EFC44282464637B61A0D8E10B9E7D6">
    <w:name w:val="B8EFC44282464637B61A0D8E10B9E7D6"/>
  </w:style>
  <w:style w:type="paragraph" w:customStyle="1" w:styleId="15DDE684B6B64BE3A15243A8B67CAB89">
    <w:name w:val="15DDE684B6B64BE3A15243A8B67CAB89"/>
  </w:style>
  <w:style w:type="paragraph" w:customStyle="1" w:styleId="8451467817ED4867B8AD4F0AC8E631B3">
    <w:name w:val="8451467817ED4867B8AD4F0AC8E631B3"/>
  </w:style>
  <w:style w:type="character" w:styleId="Textoennegrita">
    <w:name w:val="Strong"/>
    <w:basedOn w:val="Fuentedeprrafopredeter"/>
    <w:uiPriority w:val="10"/>
    <w:qFormat/>
    <w:rPr>
      <w:b/>
      <w:bCs/>
    </w:rPr>
  </w:style>
  <w:style w:type="paragraph" w:customStyle="1" w:styleId="141E29AFF03C4861AC6C8BBA3132F9BB">
    <w:name w:val="141E29AFF03C4861AC6C8BBA3132F9BB"/>
  </w:style>
  <w:style w:type="paragraph" w:customStyle="1" w:styleId="F7497B0EB1D348048BBB4611F308524D">
    <w:name w:val="F7497B0EB1D348048BBB4611F308524D"/>
  </w:style>
  <w:style w:type="paragraph" w:customStyle="1" w:styleId="A716CA2B1FFA4644B3A6EBBFCD7D0348">
    <w:name w:val="A716CA2B1FFA4644B3A6EBBFCD7D0348"/>
  </w:style>
  <w:style w:type="paragraph" w:customStyle="1" w:styleId="367064766FAA460ABEAEB318DB637FAD">
    <w:name w:val="367064766FAA460ABEAEB318DB637FAD"/>
  </w:style>
  <w:style w:type="paragraph" w:customStyle="1" w:styleId="05415E68452843C9ACC57216F3E63ECC">
    <w:name w:val="05415E68452843C9ACC57216F3E63ECC"/>
  </w:style>
  <w:style w:type="paragraph" w:customStyle="1" w:styleId="EB3CF9FFCE6E4E34B0259B485043D5FE">
    <w:name w:val="EB3CF9FFCE6E4E34B0259B485043D5FE"/>
  </w:style>
  <w:style w:type="paragraph" w:customStyle="1" w:styleId="C69BCE4CF2E94AF8BB232E0E9D17F9B5">
    <w:name w:val="C69BCE4CF2E94AF8BB232E0E9D17F9B5"/>
  </w:style>
  <w:style w:type="paragraph" w:customStyle="1" w:styleId="4D157F65EC1943EA944C83B0862133A7">
    <w:name w:val="4D157F65EC1943EA944C83B0862133A7"/>
  </w:style>
  <w:style w:type="paragraph" w:customStyle="1" w:styleId="E3C0881568FB4CDB92DD2755F2B291B9">
    <w:name w:val="E3C0881568FB4CDB92DD2755F2B291B9"/>
  </w:style>
  <w:style w:type="paragraph" w:customStyle="1" w:styleId="753DCD198051477889419E18B5E3225F">
    <w:name w:val="753DCD198051477889419E18B5E3225F"/>
  </w:style>
  <w:style w:type="paragraph" w:customStyle="1" w:styleId="6C4C793001624A578967332DAF1C49E3">
    <w:name w:val="6C4C793001624A578967332DAF1C49E3"/>
  </w:style>
  <w:style w:type="paragraph" w:customStyle="1" w:styleId="CF58B4EE5AA84414B5D4B5499BEB2677">
    <w:name w:val="CF58B4EE5AA84414B5D4B5499BEB2677"/>
    <w:rsid w:val="00F027E6"/>
  </w:style>
  <w:style w:type="character" w:styleId="Textodelmarcadordeposicin">
    <w:name w:val="Placeholder Text"/>
    <w:basedOn w:val="Fuentedeprrafopredeter"/>
    <w:uiPriority w:val="99"/>
    <w:semiHidden/>
    <w:rsid w:val="004F079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2019-01-30T00:00:00</PublishDate>
  <Abstract/>
  <CompanyAddress/>
  <CompanyPhone/>
  <CompanyFax/>
  <CompanyEmail>52226</CompanyEmail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88E3CC-6BFC-4E7C-8F7E-5968F9BFCA3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6E1162-CB7E-4579-8F65-FC0C95B61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rojinegro.dotx</Template>
  <TotalTime>0</TotalTime>
  <Pages>16</Pages>
  <Words>1851</Words>
  <Characters>10183</Characters>
  <Application>Microsoft Office Word</Application>
  <DocSecurity>0</DocSecurity>
  <Lines>84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Balancin basado en arduino</vt:lpstr>
      <vt:lpstr/>
    </vt:vector>
  </TitlesOfParts>
  <Company>Antonio Arco Torres</Company>
  <LinksUpToDate>false</LinksUpToDate>
  <CharactersWithSpaces>12010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Balancín basado en arduino</dc:title>
  <dc:creator>antonio beta</dc:creator>
  <cp:keywords/>
  <cp:lastModifiedBy>antonio beta</cp:lastModifiedBy>
  <cp:revision>3</cp:revision>
  <cp:lastPrinted>2019-01-29T00:05:00Z</cp:lastPrinted>
  <dcterms:created xsi:type="dcterms:W3CDTF">2019-01-29T00:06:00Z</dcterms:created>
  <dcterms:modified xsi:type="dcterms:W3CDTF">2019-01-29T00:09:00Z</dcterms:modified>
  <cp:contentStatus>A309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TC028350649991</vt:lpwstr>
  </property>
</Properties>
</file>